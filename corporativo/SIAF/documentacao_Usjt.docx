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-459" w:tblpY="194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252"/>
      </w:tblGrid>
      <w:tr w:rsidR="00C74FF8" w:rsidRPr="00B94E83" w:rsidTr="00252924">
        <w:trPr>
          <w:trHeight w:val="559"/>
        </w:trPr>
        <w:tc>
          <w:tcPr>
            <w:tcW w:w="9889" w:type="dxa"/>
            <w:gridSpan w:val="2"/>
            <w:shd w:val="clear" w:color="auto" w:fill="auto"/>
          </w:tcPr>
          <w:p w:rsidR="00E825F2" w:rsidRDefault="00C74FF8" w:rsidP="00220E1B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Módulo: </w:t>
            </w:r>
          </w:p>
          <w:p w:rsidR="00C74FF8" w:rsidRPr="0008553C" w:rsidRDefault="00E825F2" w:rsidP="00D56D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Layouts de Migração</w:t>
            </w:r>
          </w:p>
        </w:tc>
      </w:tr>
      <w:tr w:rsidR="00B94E83" w:rsidRPr="00B94E83" w:rsidTr="00E7430E">
        <w:trPr>
          <w:trHeight w:val="423"/>
        </w:trPr>
        <w:tc>
          <w:tcPr>
            <w:tcW w:w="5637" w:type="dxa"/>
            <w:shd w:val="clear" w:color="auto" w:fill="auto"/>
          </w:tcPr>
          <w:p w:rsidR="00184481" w:rsidRPr="0008553C" w:rsidRDefault="00B94E83" w:rsidP="00E7430E">
            <w:pPr>
              <w:rPr>
                <w:rFonts w:ascii="Verdana" w:hAnsi="Verdana"/>
                <w:b/>
                <w:sz w:val="20"/>
                <w:szCs w:val="20"/>
              </w:rPr>
            </w:pPr>
            <w:r w:rsidRPr="0008553C">
              <w:rPr>
                <w:rFonts w:ascii="Verdana" w:hAnsi="Verdana"/>
                <w:b/>
                <w:sz w:val="20"/>
                <w:szCs w:val="20"/>
              </w:rPr>
              <w:t>Data:</w:t>
            </w:r>
            <w:r w:rsidR="00A91C73" w:rsidRPr="0008553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B94E83" w:rsidRPr="0008553C" w:rsidRDefault="00E825F2" w:rsidP="002C60B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27/03/2012</w:t>
            </w:r>
          </w:p>
        </w:tc>
        <w:tc>
          <w:tcPr>
            <w:tcW w:w="4252" w:type="dxa"/>
            <w:shd w:val="clear" w:color="auto" w:fill="auto"/>
          </w:tcPr>
          <w:p w:rsidR="00184481" w:rsidRDefault="00B94E83" w:rsidP="00E7430E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4E83">
              <w:rPr>
                <w:rFonts w:ascii="Verdana" w:hAnsi="Verdana"/>
                <w:b/>
                <w:sz w:val="20"/>
                <w:szCs w:val="20"/>
              </w:rPr>
              <w:t>Preparado por:</w:t>
            </w:r>
            <w:r w:rsidR="00A91C73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B94E83" w:rsidRPr="0008553C" w:rsidRDefault="00E825F2" w:rsidP="00D56D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Erix Henrique Faria Gontijo Morato</w:t>
            </w:r>
          </w:p>
        </w:tc>
      </w:tr>
      <w:tr w:rsidR="00B94E83" w:rsidRPr="00B94E83" w:rsidTr="00E7430E">
        <w:trPr>
          <w:trHeight w:val="423"/>
        </w:trPr>
        <w:tc>
          <w:tcPr>
            <w:tcW w:w="5637" w:type="dxa"/>
            <w:shd w:val="clear" w:color="auto" w:fill="auto"/>
          </w:tcPr>
          <w:p w:rsidR="00184481" w:rsidRDefault="00B94E83" w:rsidP="00E7430E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4E83">
              <w:rPr>
                <w:rFonts w:ascii="Verdana" w:hAnsi="Verdana"/>
                <w:b/>
                <w:sz w:val="20"/>
                <w:szCs w:val="20"/>
              </w:rPr>
              <w:t>Projeto:</w:t>
            </w:r>
            <w:r w:rsidR="00A91C73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B94E83" w:rsidRPr="0008553C" w:rsidRDefault="00E825F2" w:rsidP="00E7430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MIRA</w:t>
            </w:r>
          </w:p>
        </w:tc>
        <w:tc>
          <w:tcPr>
            <w:tcW w:w="4252" w:type="dxa"/>
            <w:shd w:val="clear" w:color="auto" w:fill="auto"/>
          </w:tcPr>
          <w:p w:rsidR="00B94E83" w:rsidRDefault="00D56DCC" w:rsidP="00E7430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Sprint</w:t>
            </w:r>
            <w:r w:rsidR="00B94E83" w:rsidRPr="00B94E83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:rsidR="00D56DCC" w:rsidRPr="0008553C" w:rsidRDefault="00875964" w:rsidP="00E825F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Sprint </w:t>
            </w:r>
            <w:r w:rsidR="00E825F2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</w:tr>
    </w:tbl>
    <w:p w:rsidR="002140AF" w:rsidRDefault="002140AF" w:rsidP="007170B2">
      <w:pPr>
        <w:jc w:val="both"/>
        <w:rPr>
          <w:rFonts w:ascii="Verdana" w:hAnsi="Verdana"/>
          <w:sz w:val="20"/>
          <w:szCs w:val="20"/>
        </w:rPr>
      </w:pPr>
    </w:p>
    <w:p w:rsidR="00DE2244" w:rsidRPr="00DE2244" w:rsidRDefault="00DE2244" w:rsidP="00DE2244">
      <w:pPr>
        <w:pStyle w:val="Sumario"/>
      </w:pPr>
      <w:r>
        <w:t>Sumário</w:t>
      </w:r>
    </w:p>
    <w:p w:rsidR="009778E6" w:rsidRDefault="009778E6" w:rsidP="007170B2">
      <w:pPr>
        <w:jc w:val="both"/>
        <w:rPr>
          <w:rFonts w:ascii="Verdana" w:hAnsi="Verdana"/>
          <w:sz w:val="20"/>
          <w:szCs w:val="20"/>
        </w:rPr>
      </w:pPr>
    </w:p>
    <w:p w:rsidR="000D0903" w:rsidRDefault="000D0903">
      <w:pPr>
        <w:pStyle w:val="Sumrio1"/>
        <w:tabs>
          <w:tab w:val="left" w:pos="440"/>
          <w:tab w:val="right" w:leader="dot" w:pos="87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TOC \o "1-3" \h \z \t "Estilo1;1;Estilo3;3" </w:instrText>
      </w:r>
      <w:r>
        <w:rPr>
          <w:rFonts w:ascii="Verdana" w:hAnsi="Verdana"/>
          <w:sz w:val="20"/>
          <w:szCs w:val="20"/>
        </w:rPr>
        <w:fldChar w:fldCharType="separate"/>
      </w:r>
      <w:hyperlink w:anchor="_Toc356285480" w:history="1">
        <w:r w:rsidRPr="0053681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681C">
          <w:rPr>
            <w:rStyle w:val="Hyperlink"/>
            <w:noProof/>
          </w:rPr>
          <w:t>Processo de Migração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_Toc356285480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1"/>
        <w:tabs>
          <w:tab w:val="left" w:pos="440"/>
          <w:tab w:val="right" w:leader="dot" w:pos="87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285481" w:history="1">
        <w:r w:rsidR="000D0903" w:rsidRPr="0053681C">
          <w:rPr>
            <w:rStyle w:val="Hyperlink"/>
            <w:noProof/>
          </w:rPr>
          <w:t>2.</w:t>
        </w:r>
        <w:r w:rsidR="000D090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D0903" w:rsidRPr="0053681C">
          <w:rPr>
            <w:rStyle w:val="Hyperlink"/>
            <w:noProof/>
          </w:rPr>
          <w:t>Layouts de Migração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_Toc356285481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2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2" w:history="1">
        <w:r w:rsidR="000D0903" w:rsidRPr="0053681C">
          <w:rPr>
            <w:rStyle w:val="Hyperlink"/>
            <w:noProof/>
          </w:rPr>
          <w:t>2.1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Turno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_Toc356285482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2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3" w:history="1">
        <w:r w:rsidR="000D0903" w:rsidRPr="0053681C">
          <w:rPr>
            <w:rStyle w:val="Hyperlink"/>
            <w:noProof/>
          </w:rPr>
          <w:t>2.2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Campus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_Toc356285483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4" w:history="1">
        <w:r w:rsidR="000D0903" w:rsidRPr="0053681C">
          <w:rPr>
            <w:rStyle w:val="Hyperlink"/>
            <w:noProof/>
          </w:rPr>
          <w:t>2.3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Localidade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_Toc356285484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5" w:history="1">
        <w:r w:rsidR="000D0903" w:rsidRPr="0053681C">
          <w:rPr>
            <w:rStyle w:val="Hyperlink"/>
            <w:noProof/>
          </w:rPr>
          <w:t>2.4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Usuário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_Toc356285485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5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6" w:history="1">
        <w:r w:rsidR="000D0903" w:rsidRPr="0053681C">
          <w:rPr>
            <w:rStyle w:val="Hyperlink"/>
            <w:noProof/>
          </w:rPr>
          <w:t>2.5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Instituição Externa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_Toc356285486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6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7" w:history="1">
        <w:r w:rsidR="000D0903" w:rsidRPr="0053681C">
          <w:rPr>
            <w:rStyle w:val="Hyperlink"/>
            <w:noProof/>
          </w:rPr>
          <w:t>2.6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Curso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_Toc356285487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7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8" w:history="1">
        <w:r w:rsidR="000D0903" w:rsidRPr="0053681C">
          <w:rPr>
            <w:rStyle w:val="Hyperlink"/>
            <w:noProof/>
          </w:rPr>
          <w:t>2.7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Periodo Letivo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_Toc356285488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10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89" w:history="1">
        <w:r w:rsidR="000D0903" w:rsidRPr="0053681C">
          <w:rPr>
            <w:rStyle w:val="Hyperlink"/>
            <w:noProof/>
          </w:rPr>
          <w:t>2.8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Professor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_Toc356285489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11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0" w:history="1">
        <w:r w:rsidR="000D0903" w:rsidRPr="0053681C">
          <w:rPr>
            <w:rStyle w:val="Hyperlink"/>
            <w:noProof/>
          </w:rPr>
          <w:t>2.9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Disciplina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_Toc356285490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13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1" w:history="1">
        <w:r w:rsidR="000D0903" w:rsidRPr="0053681C">
          <w:rPr>
            <w:rStyle w:val="Hyperlink"/>
            <w:noProof/>
          </w:rPr>
          <w:t>2.10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Grade Curricular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_Toc356285491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14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2" w:history="1">
        <w:r w:rsidR="000D0903" w:rsidRPr="0053681C">
          <w:rPr>
            <w:rStyle w:val="Hyperlink"/>
            <w:noProof/>
          </w:rPr>
          <w:t>2.11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Turma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_Toc356285492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16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3" w:history="1">
        <w:r w:rsidR="000D0903" w:rsidRPr="0053681C">
          <w:rPr>
            <w:rStyle w:val="Hyperlink"/>
            <w:noProof/>
          </w:rPr>
          <w:t>2.12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Aluno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_Toc356285493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19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4" w:history="1">
        <w:r w:rsidR="000D0903" w:rsidRPr="0053681C">
          <w:rPr>
            <w:rStyle w:val="Hyperlink"/>
            <w:noProof/>
          </w:rPr>
          <w:t>2.13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Solicitação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_Toc356285494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24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5" w:history="1">
        <w:r w:rsidR="000D0903" w:rsidRPr="0053681C">
          <w:rPr>
            <w:rStyle w:val="Hyperlink"/>
            <w:noProof/>
          </w:rPr>
          <w:t>2.14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Matricula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_Toc356285495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27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6" w:history="1">
        <w:r w:rsidR="000D0903" w:rsidRPr="0053681C">
          <w:rPr>
            <w:rStyle w:val="Hyperlink"/>
            <w:noProof/>
          </w:rPr>
          <w:t>2.15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Plano de Avaliação e Notas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_Toc356285496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28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7" w:history="1">
        <w:r w:rsidR="000D0903" w:rsidRPr="0053681C">
          <w:rPr>
            <w:rStyle w:val="Hyperlink"/>
            <w:noProof/>
          </w:rPr>
          <w:t>2.16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Faltas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_Toc356285497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30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8" w:history="1">
        <w:r w:rsidR="000D0903" w:rsidRPr="0053681C">
          <w:rPr>
            <w:rStyle w:val="Hyperlink"/>
            <w:noProof/>
          </w:rPr>
          <w:t>2.17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Histórico Escolar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_Toc356285498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31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499" w:history="1">
        <w:r w:rsidR="000D0903" w:rsidRPr="0053681C">
          <w:rPr>
            <w:rStyle w:val="Hyperlink"/>
            <w:noProof/>
          </w:rPr>
          <w:t>2.18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Plano de Ensino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_Toc356285499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32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0" w:history="1">
        <w:r w:rsidR="000D0903" w:rsidRPr="0053681C">
          <w:rPr>
            <w:rStyle w:val="Hyperlink"/>
            <w:noProof/>
          </w:rPr>
          <w:t>2.19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Equivalência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_Toc356285500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34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1" w:history="1">
        <w:r w:rsidR="000D0903" w:rsidRPr="0053681C">
          <w:rPr>
            <w:rStyle w:val="Hyperlink"/>
            <w:noProof/>
          </w:rPr>
          <w:t>2.20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Registro de Diploma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_Toc356285501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35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2" w:history="1">
        <w:r w:rsidR="000D0903" w:rsidRPr="0053681C">
          <w:rPr>
            <w:rStyle w:val="Hyperlink"/>
            <w:noProof/>
          </w:rPr>
          <w:t>2.21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Material Didático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_Toc356285502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36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3" w:history="1">
        <w:r w:rsidR="000D0903" w:rsidRPr="0053681C">
          <w:rPr>
            <w:rStyle w:val="Hyperlink"/>
            <w:noProof/>
          </w:rPr>
          <w:t>2.22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Lançamentos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_Toc356285503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37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4" w:history="1">
        <w:r w:rsidR="000D0903" w:rsidRPr="0053681C">
          <w:rPr>
            <w:rStyle w:val="Hyperlink"/>
            <w:noProof/>
          </w:rPr>
          <w:t>2.23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Empresas de Cobrança e Conveniadas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_Toc356285504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40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5" w:history="1">
        <w:r w:rsidR="000D0903" w:rsidRPr="0053681C">
          <w:rPr>
            <w:rStyle w:val="Hyperlink"/>
            <w:noProof/>
          </w:rPr>
          <w:t>2.24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Responsável Financeiro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_Toc356285505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40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6" w:history="1">
        <w:r w:rsidR="000D0903" w:rsidRPr="0053681C">
          <w:rPr>
            <w:rStyle w:val="Hyperlink"/>
            <w:noProof/>
          </w:rPr>
          <w:t>2.25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Plano de Pagamento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_Toc356285506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41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7" w:history="1">
        <w:r w:rsidR="000D0903" w:rsidRPr="0053681C">
          <w:rPr>
            <w:rStyle w:val="Hyperlink"/>
            <w:noProof/>
          </w:rPr>
          <w:t>2.26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Lancamentos do Aluno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_Toc356285507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47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8" w:history="1">
        <w:r w:rsidR="000D0903" w:rsidRPr="0053681C">
          <w:rPr>
            <w:rStyle w:val="Hyperlink"/>
            <w:noProof/>
          </w:rPr>
          <w:t>2.27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Convênios Bancários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_Toc356285508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48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09" w:history="1">
        <w:r w:rsidR="000D0903" w:rsidRPr="0053681C">
          <w:rPr>
            <w:rStyle w:val="Hyperlink"/>
            <w:noProof/>
          </w:rPr>
          <w:t>2.28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Ficha Financeira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_Toc356285509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49</w:t>
        </w:r>
        <w:r w:rsidR="000D0903">
          <w:rPr>
            <w:noProof/>
            <w:webHidden/>
          </w:rPr>
          <w:fldChar w:fldCharType="end"/>
        </w:r>
      </w:hyperlink>
    </w:p>
    <w:p w:rsidR="000D0903" w:rsidRDefault="005521AA">
      <w:pPr>
        <w:pStyle w:val="Sumrio3"/>
        <w:tabs>
          <w:tab w:val="left" w:pos="1100"/>
          <w:tab w:val="right" w:leader="dot" w:pos="8726"/>
        </w:tabs>
        <w:rPr>
          <w:noProof/>
        </w:rPr>
      </w:pPr>
      <w:hyperlink w:anchor="_Toc356285510" w:history="1">
        <w:r w:rsidR="000D0903" w:rsidRPr="0053681C">
          <w:rPr>
            <w:rStyle w:val="Hyperlink"/>
            <w:noProof/>
          </w:rPr>
          <w:t>2.29</w:t>
        </w:r>
        <w:r w:rsidR="000D0903">
          <w:rPr>
            <w:noProof/>
          </w:rPr>
          <w:tab/>
        </w:r>
        <w:r w:rsidR="000D0903" w:rsidRPr="0053681C">
          <w:rPr>
            <w:rStyle w:val="Hyperlink"/>
            <w:noProof/>
          </w:rPr>
          <w:t>Acordos Financeiros</w:t>
        </w:r>
        <w:r w:rsidR="000D0903">
          <w:rPr>
            <w:noProof/>
            <w:webHidden/>
          </w:rPr>
          <w:tab/>
        </w:r>
        <w:r w:rsidR="000D0903">
          <w:rPr>
            <w:noProof/>
            <w:webHidden/>
          </w:rPr>
          <w:fldChar w:fldCharType="begin"/>
        </w:r>
        <w:r w:rsidR="000D0903">
          <w:rPr>
            <w:noProof/>
            <w:webHidden/>
          </w:rPr>
          <w:instrText xml:space="preserve"> PAGEREF _Toc356285510 \h </w:instrText>
        </w:r>
        <w:r w:rsidR="000D0903">
          <w:rPr>
            <w:noProof/>
            <w:webHidden/>
          </w:rPr>
        </w:r>
        <w:r w:rsidR="000D0903">
          <w:rPr>
            <w:noProof/>
            <w:webHidden/>
          </w:rPr>
          <w:fldChar w:fldCharType="separate"/>
        </w:r>
        <w:r w:rsidR="000D0903">
          <w:rPr>
            <w:noProof/>
            <w:webHidden/>
          </w:rPr>
          <w:t>52</w:t>
        </w:r>
        <w:r w:rsidR="000D0903">
          <w:rPr>
            <w:noProof/>
            <w:webHidden/>
          </w:rPr>
          <w:fldChar w:fldCharType="end"/>
        </w:r>
      </w:hyperlink>
    </w:p>
    <w:p w:rsidR="009778E6" w:rsidRDefault="000D0903" w:rsidP="007170B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fldChar w:fldCharType="end"/>
      </w:r>
    </w:p>
    <w:p w:rsidR="0057527C" w:rsidRDefault="0057527C" w:rsidP="0057527C">
      <w:pPr>
        <w:pStyle w:val="Corpo"/>
      </w:pPr>
    </w:p>
    <w:p w:rsidR="00E6166F" w:rsidRPr="00126D11" w:rsidRDefault="00E6166F" w:rsidP="00E6166F">
      <w:pPr>
        <w:pStyle w:val="Estilo1"/>
        <w:rPr>
          <w:rFonts w:ascii="Arial Black" w:hAnsi="Arial Black" w:cs="Arial"/>
        </w:rPr>
      </w:pPr>
      <w:bookmarkStart w:id="0" w:name="_Toc356285480"/>
      <w:r>
        <w:t>Processo de Migração</w:t>
      </w:r>
      <w:bookmarkEnd w:id="0"/>
    </w:p>
    <w:p w:rsidR="0008553C" w:rsidRDefault="0008553C" w:rsidP="00E7430E">
      <w:pPr>
        <w:jc w:val="center"/>
        <w:rPr>
          <w:rFonts w:ascii="Arial Black" w:hAnsi="Arial Black" w:cs="Arial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B7CA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AB7CAD" w:rsidRPr="00C4465D" w:rsidRDefault="005E656D" w:rsidP="00702155">
            <w:pPr>
              <w:pStyle w:val="Estilo2"/>
            </w:pPr>
            <w:r>
              <w:t>Descrição</w:t>
            </w:r>
          </w:p>
        </w:tc>
      </w:tr>
      <w:tr w:rsidR="00AB7CAD" w:rsidRPr="00603C8F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7CAD" w:rsidRPr="0008553C" w:rsidRDefault="00E825F2" w:rsidP="00EC40FF">
            <w:pPr>
              <w:pStyle w:val="Corpo"/>
            </w:pPr>
            <w:r>
              <w:t>Para um processo mais ágil e fácil de migração foi gerado uma base de migração, denominado layout de migração.</w:t>
            </w:r>
            <w:r w:rsidR="00EC40FF">
              <w:t xml:space="preserve"> Esses layouts irão</w:t>
            </w:r>
            <w:r w:rsidR="00BA009E">
              <w:t xml:space="preserve"> </w:t>
            </w:r>
            <w:r w:rsidR="00EC40FF">
              <w:t>conter todas as informações necessárias para realizar a migração de dados de qualquer escola adquirida para o SIAF.</w:t>
            </w:r>
          </w:p>
        </w:tc>
      </w:tr>
    </w:tbl>
    <w:p w:rsidR="00E104CA" w:rsidRDefault="00E104CA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104CA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E104CA" w:rsidRPr="00C4465D" w:rsidRDefault="00E104CA" w:rsidP="00702155">
            <w:pPr>
              <w:pStyle w:val="Estilo2"/>
            </w:pPr>
            <w:r>
              <w:t>Layouts de Migração</w:t>
            </w:r>
          </w:p>
        </w:tc>
      </w:tr>
      <w:tr w:rsidR="00E104CA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04CA" w:rsidRPr="0008553C" w:rsidRDefault="00E104CA" w:rsidP="00705AE5">
            <w:pPr>
              <w:pStyle w:val="Corpo"/>
              <w:jc w:val="both"/>
            </w:pPr>
            <w:r>
              <w:t>Foram defeinidos 2</w:t>
            </w:r>
            <w:r w:rsidR="00705AE5">
              <w:t>9</w:t>
            </w:r>
            <w:r>
              <w:t xml:space="preserve"> assuntos  separados em layouts para que aconteceça a migração de dados de qualquer sistema acadêmico</w:t>
            </w:r>
            <w:r w:rsidR="00522569">
              <w:t>/financeiro</w:t>
            </w:r>
            <w:r>
              <w:t xml:space="preserve"> para o SIAF. São eles: </w:t>
            </w:r>
            <w:r w:rsidRPr="00E104CA">
              <w:t>turno,</w:t>
            </w:r>
            <w:r>
              <w:t xml:space="preserve"> </w:t>
            </w:r>
            <w:r w:rsidRPr="00E104CA">
              <w:t>campus,</w:t>
            </w:r>
            <w:r>
              <w:t xml:space="preserve"> </w:t>
            </w:r>
            <w:r w:rsidRPr="00E104CA">
              <w:t>usuario,</w:t>
            </w:r>
            <w:r>
              <w:t xml:space="preserve"> instituição </w:t>
            </w:r>
            <w:r w:rsidRPr="00E104CA">
              <w:t>externa,</w:t>
            </w:r>
            <w:r>
              <w:t xml:space="preserve"> </w:t>
            </w:r>
            <w:r w:rsidRPr="00E104CA">
              <w:t>localidade,</w:t>
            </w:r>
            <w:r>
              <w:t xml:space="preserve"> </w:t>
            </w:r>
            <w:r w:rsidRPr="00E104CA">
              <w:t>curso,</w:t>
            </w:r>
            <w:r>
              <w:t xml:space="preserve"> </w:t>
            </w:r>
            <w:r w:rsidRPr="00E104CA">
              <w:t>periodo letivo,</w:t>
            </w:r>
            <w:r>
              <w:t xml:space="preserve"> </w:t>
            </w:r>
            <w:r w:rsidRPr="00E104CA">
              <w:t>disciplina,</w:t>
            </w:r>
            <w:r>
              <w:t xml:space="preserve"> </w:t>
            </w:r>
            <w:r w:rsidRPr="00E104CA">
              <w:t>professor,</w:t>
            </w:r>
            <w:r>
              <w:t xml:space="preserve"> </w:t>
            </w:r>
            <w:r w:rsidRPr="00E104CA">
              <w:t>grade,</w:t>
            </w:r>
            <w:r>
              <w:t xml:space="preserve"> </w:t>
            </w:r>
            <w:r w:rsidRPr="00E104CA">
              <w:t>turma,</w:t>
            </w:r>
            <w:r>
              <w:t xml:space="preserve"> </w:t>
            </w:r>
            <w:r w:rsidRPr="00E104CA">
              <w:t>aluno,</w:t>
            </w:r>
            <w:r>
              <w:t xml:space="preserve"> </w:t>
            </w:r>
            <w:r w:rsidRPr="00E104CA">
              <w:t>matricula,</w:t>
            </w:r>
            <w:r>
              <w:t xml:space="preserve"> </w:t>
            </w:r>
            <w:r w:rsidRPr="00E104CA">
              <w:t>solicitação,</w:t>
            </w:r>
            <w:r>
              <w:t xml:space="preserve"> </w:t>
            </w:r>
            <w:r w:rsidRPr="00E104CA">
              <w:t>plano de avaliacao,</w:t>
            </w:r>
            <w:r>
              <w:t xml:space="preserve"> </w:t>
            </w:r>
            <w:r w:rsidRPr="00E104CA">
              <w:t>nota,</w:t>
            </w:r>
            <w:r>
              <w:t xml:space="preserve"> </w:t>
            </w:r>
            <w:r w:rsidRPr="00E104CA">
              <w:t>falta,</w:t>
            </w:r>
            <w:r>
              <w:t xml:space="preserve"> </w:t>
            </w:r>
            <w:r w:rsidRPr="00E104CA">
              <w:t>plano de ensino,</w:t>
            </w:r>
            <w:r>
              <w:t xml:space="preserve"> </w:t>
            </w:r>
            <w:r w:rsidRPr="00E104CA">
              <w:t>material didatico,</w:t>
            </w:r>
            <w:r>
              <w:t xml:space="preserve"> </w:t>
            </w:r>
            <w:r w:rsidRPr="00E104CA">
              <w:t>equivalencia,</w:t>
            </w:r>
            <w:r>
              <w:t xml:space="preserve"> </w:t>
            </w:r>
            <w:r w:rsidRPr="00E104CA">
              <w:t>historico escolar,</w:t>
            </w:r>
            <w:r>
              <w:t xml:space="preserve"> </w:t>
            </w:r>
            <w:r w:rsidRPr="00E104CA">
              <w:t>lançamentos,</w:t>
            </w:r>
            <w:r>
              <w:t xml:space="preserve"> </w:t>
            </w:r>
            <w:r w:rsidRPr="00E104CA">
              <w:t>responsavel financeiro,</w:t>
            </w:r>
            <w:r>
              <w:t xml:space="preserve"> </w:t>
            </w:r>
            <w:r w:rsidRPr="00E104CA">
              <w:t>plano de pagamento,</w:t>
            </w:r>
            <w:r>
              <w:t xml:space="preserve"> </w:t>
            </w:r>
            <w:r w:rsidRPr="00E104CA">
              <w:t>empresas,</w:t>
            </w:r>
            <w:r>
              <w:t xml:space="preserve"> </w:t>
            </w:r>
            <w:r w:rsidRPr="00E104CA">
              <w:t>ficha financeira,</w:t>
            </w:r>
            <w:r>
              <w:t xml:space="preserve"> </w:t>
            </w:r>
            <w:r w:rsidRPr="00E104CA">
              <w:t>pagamentos (caixa e acordos)</w:t>
            </w:r>
            <w:r w:rsidR="00522569">
              <w:t xml:space="preserve">. </w:t>
            </w:r>
          </w:p>
        </w:tc>
      </w:tr>
    </w:tbl>
    <w:p w:rsidR="00E104CA" w:rsidRDefault="00E104CA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E104CA" w:rsidRDefault="00E104CA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</w:p>
    <w:p w:rsidR="00BA009E" w:rsidRPr="00E104CA" w:rsidRDefault="00BA009E" w:rsidP="00E104CA">
      <w:pPr>
        <w:pStyle w:val="Estilo1"/>
        <w:numPr>
          <w:ilvl w:val="0"/>
          <w:numId w:val="0"/>
        </w:numPr>
        <w:rPr>
          <w:rFonts w:ascii="Arial Black" w:hAnsi="Arial Black" w:cs="Arial"/>
        </w:rPr>
      </w:pPr>
      <w:r>
        <w:rPr>
          <w:rFonts w:ascii="Arial Black" w:hAnsi="Arial Black" w:cs="Arial"/>
        </w:rPr>
        <w:br w:type="column"/>
      </w:r>
    </w:p>
    <w:p w:rsidR="00E104CA" w:rsidRPr="00126D11" w:rsidRDefault="00E104CA" w:rsidP="00E104CA">
      <w:pPr>
        <w:pStyle w:val="Estilo1"/>
        <w:rPr>
          <w:rFonts w:ascii="Arial Black" w:hAnsi="Arial Black" w:cs="Arial"/>
        </w:rPr>
      </w:pPr>
      <w:bookmarkStart w:id="1" w:name="_Toc356285481"/>
      <w:r>
        <w:t>Layouts de Migração</w:t>
      </w:r>
      <w:bookmarkEnd w:id="1"/>
    </w:p>
    <w:p w:rsidR="00E104CA" w:rsidRDefault="00E104CA" w:rsidP="00603C8F">
      <w:pPr>
        <w:rPr>
          <w:rFonts w:ascii="Verdana" w:hAnsi="Verdana"/>
        </w:rPr>
      </w:pPr>
    </w:p>
    <w:p w:rsidR="003F5FE9" w:rsidRPr="003F5FE9" w:rsidRDefault="003F5FE9" w:rsidP="003F5FE9">
      <w:pPr>
        <w:pStyle w:val="Estilo3"/>
        <w:rPr>
          <w:rFonts w:ascii="Arial Black" w:hAnsi="Arial Black" w:cs="Arial"/>
        </w:rPr>
      </w:pPr>
      <w:bookmarkStart w:id="2" w:name="_Toc356285482"/>
      <w:r>
        <w:t>Turno</w:t>
      </w:r>
      <w:bookmarkEnd w:id="2"/>
    </w:p>
    <w:p w:rsidR="003F5FE9" w:rsidRDefault="003F5FE9" w:rsidP="00603C8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3F5FE9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3F5FE9" w:rsidRPr="00C4465D" w:rsidRDefault="003F5FE9" w:rsidP="00702155">
            <w:pPr>
              <w:pStyle w:val="Estilo2"/>
            </w:pPr>
            <w:r>
              <w:t>DEFINIÇÃO</w:t>
            </w:r>
          </w:p>
        </w:tc>
      </w:tr>
      <w:tr w:rsidR="003F5FE9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FE9" w:rsidRPr="0008553C" w:rsidRDefault="003F5FE9" w:rsidP="00702155">
            <w:pPr>
              <w:pStyle w:val="Corpo"/>
            </w:pPr>
            <w:r>
              <w:t>Informações dos turnos da escola migrada. Caso exista o turno cadastrado no sistema será utilizado o mesmo turno.</w:t>
            </w:r>
          </w:p>
        </w:tc>
      </w:tr>
    </w:tbl>
    <w:p w:rsidR="003F5FE9" w:rsidRDefault="003F5FE9" w:rsidP="00603C8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6A6DA7" w:rsidRPr="00C4465D" w:rsidTr="006A6DA7">
        <w:trPr>
          <w:trHeight w:val="408"/>
        </w:trPr>
        <w:tc>
          <w:tcPr>
            <w:tcW w:w="9923" w:type="dxa"/>
            <w:shd w:val="clear" w:color="auto" w:fill="000000"/>
          </w:tcPr>
          <w:p w:rsidR="006A6DA7" w:rsidRPr="00C4465D" w:rsidRDefault="006A6DA7" w:rsidP="006A6DA7">
            <w:pPr>
              <w:pStyle w:val="Estilo2"/>
            </w:pPr>
            <w:r>
              <w:t>CAMPOS</w:t>
            </w:r>
          </w:p>
        </w:tc>
      </w:tr>
    </w:tbl>
    <w:p w:rsidR="003F5FE9" w:rsidRPr="006A6DA7" w:rsidRDefault="003F5FE9" w:rsidP="006A6DA7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1125"/>
        <w:gridCol w:w="1141"/>
        <w:gridCol w:w="1934"/>
        <w:gridCol w:w="4040"/>
      </w:tblGrid>
      <w:tr w:rsidR="006A6DA7" w:rsidTr="00E104CA">
        <w:trPr>
          <w:trHeight w:val="435"/>
        </w:trPr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6A6DA7" w:rsidTr="00E104CA">
        <w:trPr>
          <w:trHeight w:val="315"/>
        </w:trPr>
        <w:tc>
          <w:tcPr>
            <w:tcW w:w="1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</w:t>
            </w:r>
          </w:p>
        </w:tc>
      </w:tr>
      <w:tr w:rsidR="006A6DA7" w:rsidTr="00E104CA">
        <w:trPr>
          <w:trHeight w:val="315"/>
        </w:trPr>
        <w:tc>
          <w:tcPr>
            <w:tcW w:w="1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DSC_TURNO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turno</w:t>
            </w:r>
          </w:p>
        </w:tc>
      </w:tr>
      <w:tr w:rsidR="006A6DA7" w:rsidTr="00E104CA">
        <w:trPr>
          <w:trHeight w:val="315"/>
        </w:trPr>
        <w:tc>
          <w:tcPr>
            <w:tcW w:w="1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SGL_TURNO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6A6DA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6DA7" w:rsidRDefault="00BA00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6DA7" w:rsidRDefault="006A6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turno</w:t>
            </w:r>
          </w:p>
        </w:tc>
      </w:tr>
    </w:tbl>
    <w:p w:rsidR="003F5FE9" w:rsidRDefault="003F5FE9" w:rsidP="00603C8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104CA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E104CA" w:rsidRPr="00C4465D" w:rsidRDefault="00E104CA" w:rsidP="00E104CA">
            <w:pPr>
              <w:pStyle w:val="Estilo2"/>
            </w:pPr>
            <w:r>
              <w:t>Regras</w:t>
            </w:r>
          </w:p>
        </w:tc>
      </w:tr>
      <w:tr w:rsidR="00E104CA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4CA" w:rsidRPr="0008553C" w:rsidRDefault="00E104CA" w:rsidP="00702155">
            <w:pPr>
              <w:pStyle w:val="Corpo"/>
            </w:pPr>
            <w:r>
              <w:t xml:space="preserve">O código </w:t>
            </w:r>
            <w:r w:rsidR="00910A13">
              <w:t xml:space="preserve">externo </w:t>
            </w:r>
            <w:r>
              <w:t>do turno irá identificar unicamente o turno no layout.</w:t>
            </w:r>
          </w:p>
        </w:tc>
      </w:tr>
      <w:tr w:rsidR="00E104CA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4CA" w:rsidRPr="0008553C" w:rsidRDefault="00E104CA" w:rsidP="00702155">
            <w:pPr>
              <w:pStyle w:val="Corpo"/>
            </w:pPr>
            <w:r>
              <w:t>A sigla do turno é  única no layout.</w:t>
            </w:r>
          </w:p>
        </w:tc>
      </w:tr>
      <w:tr w:rsidR="00E104CA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04CA" w:rsidRPr="0008553C" w:rsidRDefault="00E104CA" w:rsidP="00702155">
            <w:pPr>
              <w:pStyle w:val="Corpo"/>
            </w:pPr>
            <w:r>
              <w:t>A descrição do turno é única no layout.</w:t>
            </w:r>
          </w:p>
        </w:tc>
      </w:tr>
      <w:tr w:rsidR="00E104CA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04CA" w:rsidRPr="001C73B8" w:rsidRDefault="00E104CA" w:rsidP="0070215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logica fuzzy para comparar a descrição do turno do layout com o já existente no sistema SIAF. Caso exista o turno será reaproveitado.</w:t>
            </w:r>
          </w:p>
        </w:tc>
      </w:tr>
    </w:tbl>
    <w:p w:rsidR="003F5FE9" w:rsidRDefault="003F5FE9" w:rsidP="00603C8F">
      <w:pPr>
        <w:rPr>
          <w:rFonts w:ascii="Verdana" w:hAnsi="Verdana"/>
        </w:rPr>
      </w:pPr>
    </w:p>
    <w:p w:rsidR="003F5FE9" w:rsidRDefault="003F5FE9" w:rsidP="00603C8F">
      <w:pPr>
        <w:rPr>
          <w:rFonts w:ascii="Verdana" w:hAnsi="Verdana"/>
        </w:rPr>
      </w:pPr>
    </w:p>
    <w:p w:rsidR="005773E7" w:rsidRDefault="005773E7" w:rsidP="00603C8F">
      <w:pPr>
        <w:rPr>
          <w:rFonts w:ascii="Verdana" w:hAnsi="Verdana"/>
        </w:rPr>
      </w:pPr>
    </w:p>
    <w:p w:rsidR="005773E7" w:rsidRDefault="005773E7" w:rsidP="00603C8F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5773E7" w:rsidRDefault="005773E7" w:rsidP="00603C8F">
      <w:pPr>
        <w:rPr>
          <w:rFonts w:ascii="Verdana" w:hAnsi="Verdana"/>
        </w:rPr>
      </w:pPr>
    </w:p>
    <w:p w:rsidR="00CB230F" w:rsidRDefault="00CB230F" w:rsidP="00603C8F">
      <w:pPr>
        <w:rPr>
          <w:rFonts w:ascii="Verdana" w:hAnsi="Verdana"/>
        </w:rPr>
      </w:pPr>
    </w:p>
    <w:p w:rsidR="00CB230F" w:rsidRPr="003F5FE9" w:rsidRDefault="00CB230F" w:rsidP="00CB230F">
      <w:pPr>
        <w:pStyle w:val="Estilo3"/>
        <w:rPr>
          <w:rFonts w:ascii="Arial Black" w:hAnsi="Arial Black" w:cs="Arial"/>
        </w:rPr>
      </w:pPr>
      <w:bookmarkStart w:id="3" w:name="_Toc356285483"/>
      <w:r>
        <w:t>Campus</w:t>
      </w:r>
      <w:bookmarkEnd w:id="3"/>
    </w:p>
    <w:p w:rsidR="00CB230F" w:rsidRDefault="00CB230F" w:rsidP="00CB230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B230F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CB230F" w:rsidRPr="00C4465D" w:rsidRDefault="00CB230F" w:rsidP="00702155">
            <w:pPr>
              <w:pStyle w:val="Estilo2"/>
            </w:pPr>
            <w:r>
              <w:t>DEFINIÇÃO</w:t>
            </w:r>
          </w:p>
        </w:tc>
      </w:tr>
      <w:tr w:rsidR="00CB230F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30F" w:rsidRPr="0008553C" w:rsidRDefault="00CB230F" w:rsidP="00CB230F">
            <w:pPr>
              <w:pStyle w:val="Corpo"/>
            </w:pPr>
            <w:r>
              <w:t xml:space="preserve">Informações dos campus da escola migrada. </w:t>
            </w:r>
          </w:p>
        </w:tc>
      </w:tr>
    </w:tbl>
    <w:p w:rsidR="00CB230F" w:rsidRDefault="00CB230F" w:rsidP="00CB230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B230F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CB230F" w:rsidRPr="00C4465D" w:rsidRDefault="00CB230F" w:rsidP="00702155">
            <w:pPr>
              <w:pStyle w:val="Estilo2"/>
            </w:pPr>
            <w:r>
              <w:t>CAMPOS</w:t>
            </w:r>
          </w:p>
        </w:tc>
      </w:tr>
    </w:tbl>
    <w:p w:rsidR="00CB230F" w:rsidRPr="006A6DA7" w:rsidRDefault="00CB230F" w:rsidP="00CB230F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1125"/>
        <w:gridCol w:w="1141"/>
        <w:gridCol w:w="1934"/>
        <w:gridCol w:w="3601"/>
      </w:tblGrid>
      <w:tr w:rsidR="00CB230F" w:rsidTr="00CB230F">
        <w:trPr>
          <w:trHeight w:val="435"/>
        </w:trPr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B230F" w:rsidRDefault="00CB230F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B230F" w:rsidRDefault="00CB230F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B230F" w:rsidRDefault="00CB230F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B230F" w:rsidRDefault="00CB230F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CB230F" w:rsidRDefault="00CB230F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NOM_CAMPUS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SGL_CAMPUS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pais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NOM_LOGRADOURO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Dados de logradouro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NOM_COMPLEMENTO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Dados de complemento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NOM_BAIRRO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Bairro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Telefone do campus</w:t>
            </w:r>
          </w:p>
        </w:tc>
      </w:tr>
      <w:tr w:rsidR="00CB230F" w:rsidTr="00CB230F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FAX_NUMERO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B230F" w:rsidRDefault="00CB230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B230F" w:rsidRDefault="00CB23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 do Campus</w:t>
            </w:r>
          </w:p>
        </w:tc>
      </w:tr>
    </w:tbl>
    <w:p w:rsidR="00CB230F" w:rsidRDefault="00CB230F" w:rsidP="00CB230F">
      <w:pPr>
        <w:rPr>
          <w:rFonts w:ascii="Verdana" w:hAnsi="Verdana"/>
        </w:rPr>
      </w:pPr>
    </w:p>
    <w:p w:rsidR="00CB230F" w:rsidRDefault="00CB230F" w:rsidP="00CB230F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B230F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CB230F" w:rsidRPr="00C4465D" w:rsidRDefault="00CB230F" w:rsidP="00702155">
            <w:pPr>
              <w:pStyle w:val="Estilo2"/>
            </w:pPr>
            <w:r>
              <w:t>Regras</w:t>
            </w:r>
          </w:p>
        </w:tc>
      </w:tr>
      <w:tr w:rsidR="00CB230F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30F" w:rsidRPr="0008553C" w:rsidRDefault="00CB230F" w:rsidP="00910A13">
            <w:pPr>
              <w:pStyle w:val="Corpo"/>
            </w:pPr>
            <w:r>
              <w:t>O código do</w:t>
            </w:r>
            <w:r w:rsidR="00910A13">
              <w:t xml:space="preserve"> externo do campus</w:t>
            </w:r>
            <w:r>
              <w:t xml:space="preserve"> irá identificar unicamente o </w:t>
            </w:r>
            <w:r w:rsidR="00910A13">
              <w:t xml:space="preserve">campus </w:t>
            </w:r>
            <w:r>
              <w:t>no layout.</w:t>
            </w:r>
          </w:p>
        </w:tc>
      </w:tr>
      <w:tr w:rsidR="00CB230F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30F" w:rsidRPr="0008553C" w:rsidRDefault="00CB230F" w:rsidP="00910A13">
            <w:pPr>
              <w:pStyle w:val="Corpo"/>
            </w:pPr>
            <w:r>
              <w:t xml:space="preserve">A sigla do </w:t>
            </w:r>
            <w:r w:rsidR="00910A13">
              <w:t>campus</w:t>
            </w:r>
            <w:r>
              <w:t xml:space="preserve"> é  única no layout.</w:t>
            </w:r>
          </w:p>
        </w:tc>
      </w:tr>
      <w:tr w:rsidR="00CB230F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230F" w:rsidRPr="0008553C" w:rsidRDefault="00CB230F" w:rsidP="00910A13">
            <w:pPr>
              <w:pStyle w:val="Corpo"/>
            </w:pPr>
            <w:r>
              <w:t xml:space="preserve">A descrição do </w:t>
            </w:r>
            <w:r w:rsidR="00910A13">
              <w:t>campus</w:t>
            </w:r>
            <w:r>
              <w:t xml:space="preserve"> é única no layout.</w:t>
            </w:r>
          </w:p>
        </w:tc>
      </w:tr>
      <w:tr w:rsidR="00CB230F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B230F" w:rsidRPr="001C73B8" w:rsidRDefault="00910A13" w:rsidP="0070215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alguma informação de endereço for preenchida somente o fax passa ser não obrigatória para o cadastro</w:t>
            </w:r>
          </w:p>
        </w:tc>
      </w:tr>
    </w:tbl>
    <w:p w:rsidR="00CB230F" w:rsidRDefault="00CB230F" w:rsidP="00CB230F">
      <w:pPr>
        <w:rPr>
          <w:rFonts w:ascii="Verdana" w:hAnsi="Verdana"/>
        </w:rPr>
      </w:pPr>
    </w:p>
    <w:p w:rsidR="00CB230F" w:rsidRDefault="00CB230F" w:rsidP="00CB230F">
      <w:pPr>
        <w:rPr>
          <w:rFonts w:ascii="Verdana" w:hAnsi="Verdana"/>
        </w:rPr>
      </w:pPr>
    </w:p>
    <w:p w:rsidR="005773E7" w:rsidRDefault="005773E7" w:rsidP="005773E7">
      <w:pPr>
        <w:rPr>
          <w:rFonts w:ascii="Verdana" w:hAnsi="Verdana"/>
        </w:rPr>
      </w:pPr>
    </w:p>
    <w:p w:rsidR="00CB230F" w:rsidRDefault="00CB230F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910A13" w:rsidRPr="003F5FE9" w:rsidRDefault="00910A13" w:rsidP="00910A13">
      <w:pPr>
        <w:pStyle w:val="Estilo3"/>
        <w:rPr>
          <w:rFonts w:ascii="Arial Black" w:hAnsi="Arial Black" w:cs="Arial"/>
        </w:rPr>
      </w:pPr>
      <w:bookmarkStart w:id="4" w:name="_Toc356285484"/>
      <w:r>
        <w:t>Localidade</w:t>
      </w:r>
      <w:bookmarkEnd w:id="4"/>
    </w:p>
    <w:p w:rsidR="00910A13" w:rsidRDefault="00910A13" w:rsidP="00910A1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10A13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910A13" w:rsidRPr="00C4465D" w:rsidRDefault="00910A13" w:rsidP="00702155">
            <w:pPr>
              <w:pStyle w:val="Estilo2"/>
            </w:pPr>
            <w:r>
              <w:t>DEFINIÇÃO</w:t>
            </w:r>
          </w:p>
        </w:tc>
      </w:tr>
      <w:tr w:rsidR="00910A13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A13" w:rsidRPr="0008553C" w:rsidRDefault="00910A13" w:rsidP="00910A13">
            <w:pPr>
              <w:pStyle w:val="Corpo"/>
            </w:pPr>
            <w:r>
              <w:t xml:space="preserve">Informações do cadastro de Pais, Estado e Cidade da escola migrada.. </w:t>
            </w:r>
          </w:p>
        </w:tc>
      </w:tr>
    </w:tbl>
    <w:p w:rsidR="00910A13" w:rsidRDefault="00910A13" w:rsidP="00910A13">
      <w:pPr>
        <w:rPr>
          <w:rFonts w:ascii="Verdana" w:hAnsi="Verdana"/>
        </w:rPr>
      </w:pPr>
    </w:p>
    <w:p w:rsidR="00BA009E" w:rsidRDefault="00BA009E" w:rsidP="00910A13">
      <w:pPr>
        <w:rPr>
          <w:rFonts w:ascii="Verdana" w:hAnsi="Verdana"/>
        </w:rPr>
      </w:pPr>
    </w:p>
    <w:p w:rsidR="00BA009E" w:rsidRDefault="00BA009E" w:rsidP="00910A1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10A13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910A13" w:rsidRPr="00C4465D" w:rsidRDefault="00910A13" w:rsidP="00702155">
            <w:pPr>
              <w:pStyle w:val="Estilo2"/>
            </w:pPr>
            <w:r>
              <w:t>CAMPOS</w:t>
            </w:r>
          </w:p>
        </w:tc>
      </w:tr>
    </w:tbl>
    <w:p w:rsidR="00910A13" w:rsidRPr="006A6DA7" w:rsidRDefault="00910A13" w:rsidP="00910A13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1125"/>
        <w:gridCol w:w="1141"/>
        <w:gridCol w:w="1934"/>
        <w:gridCol w:w="3601"/>
      </w:tblGrid>
      <w:tr w:rsidR="00910A13" w:rsidTr="00702155">
        <w:trPr>
          <w:trHeight w:val="435"/>
        </w:trPr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10A13" w:rsidRDefault="00910A13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10A13" w:rsidRDefault="00910A13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10A13" w:rsidRDefault="00910A13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10A13" w:rsidRDefault="00910A13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10A13" w:rsidRDefault="00910A13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País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NOM_PAIS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País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SGL_PAIS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País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estado.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NOM_ESTADO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Estado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SGL_ESTADO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estado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</w:t>
            </w:r>
          </w:p>
        </w:tc>
      </w:tr>
      <w:tr w:rsidR="00910A13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NOM_CIDADE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A13" w:rsidRDefault="00910A1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A13" w:rsidRDefault="00910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cidade</w:t>
            </w:r>
          </w:p>
        </w:tc>
      </w:tr>
    </w:tbl>
    <w:p w:rsidR="00910A13" w:rsidRDefault="00910A13" w:rsidP="00910A13">
      <w:pPr>
        <w:rPr>
          <w:rFonts w:ascii="Verdana" w:hAnsi="Verdana"/>
        </w:rPr>
      </w:pPr>
    </w:p>
    <w:p w:rsidR="00910A13" w:rsidRDefault="00910A13" w:rsidP="00910A1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10A13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910A13" w:rsidRPr="00C4465D" w:rsidRDefault="00910A13" w:rsidP="00702155">
            <w:pPr>
              <w:pStyle w:val="Estilo2"/>
            </w:pPr>
            <w:r>
              <w:t>Regras</w:t>
            </w:r>
          </w:p>
        </w:tc>
      </w:tr>
      <w:tr w:rsidR="00910A13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A13" w:rsidRPr="0008553C" w:rsidRDefault="00910A13" w:rsidP="00910A13">
            <w:pPr>
              <w:pStyle w:val="Corpo"/>
            </w:pPr>
            <w:r>
              <w:t>O código do externo do pais, estado e cidade irá identificar unicamente a cidade no layout.</w:t>
            </w:r>
          </w:p>
        </w:tc>
      </w:tr>
      <w:tr w:rsidR="00910A13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A13" w:rsidRPr="0008553C" w:rsidRDefault="00910A13" w:rsidP="009B059B">
            <w:pPr>
              <w:pStyle w:val="Corpo"/>
            </w:pPr>
            <w:r>
              <w:t xml:space="preserve">A sigla do </w:t>
            </w:r>
            <w:r w:rsidR="009B059B">
              <w:t>estado deve ser única no layout para cada pais.</w:t>
            </w:r>
          </w:p>
        </w:tc>
      </w:tr>
      <w:tr w:rsidR="00910A13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0A13" w:rsidRPr="0008553C" w:rsidRDefault="00910A13" w:rsidP="009B059B">
            <w:pPr>
              <w:pStyle w:val="Corpo"/>
            </w:pPr>
            <w:r>
              <w:t>A descrição d</w:t>
            </w:r>
            <w:r w:rsidR="009B059B">
              <w:t>a cidade deve ser única no layout para cada estado.</w:t>
            </w:r>
          </w:p>
        </w:tc>
      </w:tr>
      <w:tr w:rsidR="00910A13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0A13" w:rsidRPr="001C73B8" w:rsidRDefault="009B059B" w:rsidP="0070215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aplicada logica fuzzy na recuperação da informação das cidades para que cidades cadastradas com nome errado sejam aproveitadas no SIAF com o cadastro correto.</w:t>
            </w:r>
          </w:p>
        </w:tc>
      </w:tr>
    </w:tbl>
    <w:p w:rsidR="00910A13" w:rsidRDefault="00910A13" w:rsidP="00910A13">
      <w:pPr>
        <w:rPr>
          <w:rFonts w:ascii="Verdana" w:hAnsi="Verdana"/>
        </w:rPr>
      </w:pPr>
    </w:p>
    <w:p w:rsidR="00CB230F" w:rsidRDefault="00CB230F" w:rsidP="00CB230F">
      <w:pPr>
        <w:rPr>
          <w:rFonts w:ascii="Verdana" w:hAnsi="Verdana"/>
        </w:rPr>
      </w:pPr>
    </w:p>
    <w:p w:rsidR="00EF58FB" w:rsidRDefault="00EF58FB" w:rsidP="00CB230F">
      <w:pPr>
        <w:rPr>
          <w:rFonts w:ascii="Verdana" w:hAnsi="Verdana"/>
        </w:rPr>
      </w:pPr>
    </w:p>
    <w:p w:rsidR="00EF58FB" w:rsidRDefault="00EF58FB" w:rsidP="00CB230F">
      <w:pPr>
        <w:rPr>
          <w:rFonts w:ascii="Verdana" w:hAnsi="Verdana"/>
        </w:rPr>
      </w:pPr>
    </w:p>
    <w:p w:rsidR="009A7197" w:rsidRDefault="009A7197" w:rsidP="00CB230F">
      <w:pPr>
        <w:rPr>
          <w:rFonts w:ascii="Verdana" w:hAnsi="Verdana"/>
        </w:rPr>
      </w:pPr>
    </w:p>
    <w:p w:rsidR="00A66093" w:rsidRDefault="00A66093" w:rsidP="00CB230F">
      <w:pPr>
        <w:rPr>
          <w:rFonts w:ascii="Verdana" w:hAnsi="Verdana"/>
        </w:rPr>
      </w:pPr>
    </w:p>
    <w:p w:rsidR="00A66093" w:rsidRDefault="00A66093" w:rsidP="00CB230F">
      <w:pPr>
        <w:rPr>
          <w:rFonts w:ascii="Verdana" w:hAnsi="Verdana"/>
        </w:rPr>
      </w:pPr>
    </w:p>
    <w:p w:rsidR="00220E1B" w:rsidRDefault="00220E1B" w:rsidP="00CB230F">
      <w:pPr>
        <w:rPr>
          <w:rFonts w:ascii="Verdana" w:hAnsi="Verdana"/>
        </w:rPr>
      </w:pPr>
    </w:p>
    <w:p w:rsidR="00220E1B" w:rsidRDefault="00220E1B" w:rsidP="00CB230F">
      <w:pPr>
        <w:rPr>
          <w:rFonts w:ascii="Verdana" w:hAnsi="Verdana"/>
        </w:rPr>
      </w:pPr>
    </w:p>
    <w:p w:rsidR="00A66093" w:rsidRDefault="00A66093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BA009E" w:rsidRDefault="00BA009E" w:rsidP="00CB230F">
      <w:pPr>
        <w:rPr>
          <w:rFonts w:ascii="Verdana" w:hAnsi="Verdana"/>
        </w:rPr>
      </w:pPr>
    </w:p>
    <w:p w:rsidR="009A7197" w:rsidRDefault="009A7197" w:rsidP="00CB230F">
      <w:pPr>
        <w:rPr>
          <w:rFonts w:ascii="Verdana" w:hAnsi="Verdana"/>
        </w:rPr>
      </w:pPr>
    </w:p>
    <w:p w:rsidR="00702155" w:rsidRPr="003F5FE9" w:rsidRDefault="00702155" w:rsidP="00702155">
      <w:pPr>
        <w:pStyle w:val="Estilo3"/>
        <w:rPr>
          <w:rFonts w:ascii="Arial Black" w:hAnsi="Arial Black" w:cs="Arial"/>
        </w:rPr>
      </w:pPr>
      <w:bookmarkStart w:id="5" w:name="_Toc356285485"/>
      <w:r>
        <w:lastRenderedPageBreak/>
        <w:t>Usuário</w:t>
      </w:r>
      <w:bookmarkEnd w:id="5"/>
    </w:p>
    <w:p w:rsidR="00702155" w:rsidRDefault="00702155" w:rsidP="00702155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02155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702155" w:rsidRPr="00C4465D" w:rsidRDefault="00702155" w:rsidP="00702155">
            <w:pPr>
              <w:pStyle w:val="Estilo2"/>
            </w:pPr>
            <w:r>
              <w:t>DEFINIÇÃO</w:t>
            </w:r>
          </w:p>
        </w:tc>
      </w:tr>
      <w:tr w:rsidR="00702155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2155" w:rsidRPr="0008553C" w:rsidRDefault="00702155" w:rsidP="00702155">
            <w:pPr>
              <w:pStyle w:val="Corpo"/>
            </w:pPr>
            <w:r>
              <w:t xml:space="preserve">Informações do cadastro de usuários/funcionários da escola migrada. </w:t>
            </w:r>
          </w:p>
        </w:tc>
      </w:tr>
    </w:tbl>
    <w:p w:rsidR="00702155" w:rsidRDefault="00702155" w:rsidP="00702155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02155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702155" w:rsidRPr="00C4465D" w:rsidRDefault="00702155" w:rsidP="00702155">
            <w:pPr>
              <w:pStyle w:val="Estilo2"/>
            </w:pPr>
            <w:r>
              <w:t>CAMPOS</w:t>
            </w:r>
          </w:p>
        </w:tc>
      </w:tr>
    </w:tbl>
    <w:p w:rsidR="00702155" w:rsidRPr="006A6DA7" w:rsidRDefault="00702155" w:rsidP="00702155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1"/>
        <w:gridCol w:w="1125"/>
        <w:gridCol w:w="1141"/>
        <w:gridCol w:w="1934"/>
        <w:gridCol w:w="3601"/>
      </w:tblGrid>
      <w:tr w:rsidR="00702155" w:rsidTr="00702155">
        <w:trPr>
          <w:trHeight w:val="435"/>
        </w:trPr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02155" w:rsidRDefault="00702155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02155" w:rsidRDefault="00702155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02155" w:rsidRDefault="00702155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02155" w:rsidRDefault="00702155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02155" w:rsidRDefault="00702155" w:rsidP="00702155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COD_USUARIO_EXT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Usuário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Usuário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 do Usuário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SENHA_USUARIO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Senha do Usuário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 do usuário</w:t>
            </w:r>
          </w:p>
        </w:tc>
      </w:tr>
      <w:tr w:rsidR="00144C94" w:rsidTr="0070215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EML_USUARIO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C94" w:rsidRDefault="00144C9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4C94" w:rsidRDefault="00144C9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E-mail do usuário</w:t>
            </w:r>
          </w:p>
        </w:tc>
      </w:tr>
    </w:tbl>
    <w:p w:rsidR="00702155" w:rsidRDefault="00702155" w:rsidP="00702155">
      <w:pPr>
        <w:rPr>
          <w:rFonts w:ascii="Verdana" w:hAnsi="Verdana"/>
        </w:rPr>
      </w:pPr>
    </w:p>
    <w:p w:rsidR="00702155" w:rsidRDefault="00702155" w:rsidP="00702155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02155" w:rsidRPr="00C4465D" w:rsidTr="00702155">
        <w:trPr>
          <w:trHeight w:val="408"/>
        </w:trPr>
        <w:tc>
          <w:tcPr>
            <w:tcW w:w="9923" w:type="dxa"/>
            <w:shd w:val="clear" w:color="auto" w:fill="000000"/>
          </w:tcPr>
          <w:p w:rsidR="00702155" w:rsidRPr="00C4465D" w:rsidRDefault="00702155" w:rsidP="00702155">
            <w:pPr>
              <w:pStyle w:val="Estilo2"/>
            </w:pPr>
            <w:r>
              <w:t>Regras</w:t>
            </w:r>
          </w:p>
        </w:tc>
      </w:tr>
      <w:tr w:rsidR="00702155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155" w:rsidRPr="0008553C" w:rsidRDefault="00702155" w:rsidP="00144C94">
            <w:pPr>
              <w:pStyle w:val="Corpo"/>
            </w:pPr>
            <w:r>
              <w:t xml:space="preserve">O código do externo do </w:t>
            </w:r>
            <w:r w:rsidR="00144C94">
              <w:t>usuário</w:t>
            </w:r>
            <w:r>
              <w:t xml:space="preserve"> irá identificar unicamente </w:t>
            </w:r>
            <w:r w:rsidR="00144C94">
              <w:t xml:space="preserve">o usuário </w:t>
            </w:r>
            <w:r>
              <w:t xml:space="preserve"> no layout.</w:t>
            </w:r>
          </w:p>
        </w:tc>
      </w:tr>
      <w:tr w:rsidR="00702155" w:rsidRPr="0008553C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155" w:rsidRPr="0008553C" w:rsidRDefault="00144C94" w:rsidP="00702155">
            <w:pPr>
              <w:pStyle w:val="Corpo"/>
            </w:pPr>
            <w:r>
              <w:t>O Login do usuário é único no layout.</w:t>
            </w:r>
          </w:p>
        </w:tc>
      </w:tr>
      <w:tr w:rsidR="00702155" w:rsidRPr="001C73B8" w:rsidTr="00702155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155" w:rsidRPr="0008553C" w:rsidRDefault="00144C94" w:rsidP="00702155">
            <w:pPr>
              <w:pStyle w:val="Corpo"/>
            </w:pPr>
            <w:r>
              <w:t>Caso o CPF do usuário exista na base do SIAF o usuário será reaproveitado.</w:t>
            </w:r>
          </w:p>
        </w:tc>
      </w:tr>
      <w:tr w:rsidR="00702155" w:rsidRPr="001C73B8" w:rsidTr="00144C94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155" w:rsidRPr="001C73B8" w:rsidRDefault="00144C94" w:rsidP="00702155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o login já exista na base do SIAF o usuário for outra pessoa será gerado um novo login para o usuário.</w:t>
            </w:r>
          </w:p>
        </w:tc>
      </w:tr>
    </w:tbl>
    <w:p w:rsidR="00702155" w:rsidRDefault="00702155" w:rsidP="00702155">
      <w:pPr>
        <w:rPr>
          <w:rFonts w:ascii="Verdana" w:hAnsi="Verdana"/>
        </w:rPr>
      </w:pPr>
    </w:p>
    <w:p w:rsidR="003F5FE9" w:rsidRDefault="003F5FE9" w:rsidP="00603C8F">
      <w:pPr>
        <w:rPr>
          <w:rFonts w:ascii="Verdana" w:hAnsi="Verdana"/>
        </w:rPr>
      </w:pPr>
    </w:p>
    <w:p w:rsidR="00144C94" w:rsidRDefault="00144C94" w:rsidP="00603C8F">
      <w:pPr>
        <w:rPr>
          <w:rFonts w:ascii="Verdana" w:hAnsi="Verdana"/>
        </w:rPr>
      </w:pPr>
    </w:p>
    <w:p w:rsidR="00A66093" w:rsidRDefault="00A66093" w:rsidP="00603C8F">
      <w:pPr>
        <w:rPr>
          <w:rFonts w:ascii="Verdana" w:hAnsi="Verdana"/>
        </w:rPr>
      </w:pPr>
    </w:p>
    <w:p w:rsidR="00A66093" w:rsidRDefault="00A66093" w:rsidP="00A66093">
      <w:pPr>
        <w:rPr>
          <w:rFonts w:ascii="Verdana" w:hAnsi="Verdana"/>
        </w:rPr>
      </w:pPr>
    </w:p>
    <w:p w:rsidR="00220E1B" w:rsidRPr="00220E1B" w:rsidRDefault="00220E1B" w:rsidP="00220E1B">
      <w:pPr>
        <w:pStyle w:val="Estilo3"/>
        <w:numPr>
          <w:ilvl w:val="0"/>
          <w:numId w:val="0"/>
        </w:numPr>
        <w:ind w:left="142"/>
        <w:rPr>
          <w:rFonts w:ascii="Arial Black" w:hAnsi="Arial Black" w:cs="Arial"/>
        </w:rPr>
      </w:pPr>
      <w:bookmarkStart w:id="6" w:name="_Toc356285486"/>
    </w:p>
    <w:p w:rsidR="00220E1B" w:rsidRPr="00220E1B" w:rsidRDefault="00220E1B" w:rsidP="00220E1B">
      <w:pPr>
        <w:pStyle w:val="Estilo3"/>
        <w:numPr>
          <w:ilvl w:val="0"/>
          <w:numId w:val="0"/>
        </w:numPr>
        <w:ind w:left="142"/>
        <w:rPr>
          <w:rFonts w:ascii="Arial Black" w:hAnsi="Arial Black" w:cs="Arial"/>
        </w:rPr>
      </w:pPr>
    </w:p>
    <w:p w:rsidR="00144C94" w:rsidRPr="00220E1B" w:rsidRDefault="00144C94" w:rsidP="00144C94">
      <w:pPr>
        <w:pStyle w:val="Estilo3"/>
        <w:rPr>
          <w:rFonts w:ascii="Arial Black" w:hAnsi="Arial Black" w:cs="Arial"/>
        </w:rPr>
      </w:pPr>
      <w:r>
        <w:t>Instituição Externa</w:t>
      </w:r>
      <w:bookmarkEnd w:id="6"/>
    </w:p>
    <w:p w:rsidR="00220E1B" w:rsidRPr="003F5FE9" w:rsidRDefault="00220E1B" w:rsidP="00220E1B">
      <w:pPr>
        <w:pStyle w:val="Estilo3"/>
        <w:numPr>
          <w:ilvl w:val="0"/>
          <w:numId w:val="0"/>
        </w:numPr>
        <w:ind w:left="142"/>
        <w:rPr>
          <w:rFonts w:ascii="Arial Black" w:hAnsi="Arial Black" w:cs="Arial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44C94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144C94" w:rsidRPr="00C4465D" w:rsidRDefault="00144C94" w:rsidP="00A64211">
            <w:pPr>
              <w:pStyle w:val="Estilo2"/>
            </w:pPr>
            <w:r>
              <w:t>DEFINIÇÃO</w:t>
            </w:r>
          </w:p>
        </w:tc>
      </w:tr>
      <w:tr w:rsidR="00144C94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44C94" w:rsidRPr="0008553C" w:rsidRDefault="00144C94" w:rsidP="006F4195">
            <w:pPr>
              <w:pStyle w:val="Corpo"/>
            </w:pPr>
            <w:r>
              <w:t xml:space="preserve">Informações do cadastro </w:t>
            </w:r>
            <w:r w:rsidR="006F4195">
              <w:t>das instituições externas da escola migrada.</w:t>
            </w:r>
            <w:r>
              <w:t xml:space="preserve"> </w:t>
            </w:r>
          </w:p>
        </w:tc>
      </w:tr>
    </w:tbl>
    <w:p w:rsidR="00144C94" w:rsidRDefault="00144C94" w:rsidP="00144C94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44C94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144C94" w:rsidRPr="00C4465D" w:rsidRDefault="00144C94" w:rsidP="00A64211">
            <w:pPr>
              <w:pStyle w:val="Estilo2"/>
            </w:pPr>
            <w:r>
              <w:t>CAMPOS</w:t>
            </w:r>
          </w:p>
        </w:tc>
      </w:tr>
    </w:tbl>
    <w:p w:rsidR="00144C94" w:rsidRPr="006A6DA7" w:rsidRDefault="00144C94" w:rsidP="00144C94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125"/>
        <w:gridCol w:w="1141"/>
        <w:gridCol w:w="1934"/>
        <w:gridCol w:w="3192"/>
      </w:tblGrid>
      <w:tr w:rsidR="00144C94" w:rsidTr="00A64211">
        <w:trPr>
          <w:trHeight w:val="435"/>
        </w:trPr>
        <w:tc>
          <w:tcPr>
            <w:tcW w:w="2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44C94" w:rsidRDefault="00144C94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44C94" w:rsidRDefault="00144C94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44C94" w:rsidRDefault="00144C94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44C94" w:rsidRDefault="00144C94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44C94" w:rsidRDefault="00144C94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COD_INSTIT_EXTERNA_EXT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instituição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NOM_INSTIT_EXTERNA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instituição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SGL_INSTIT_EXTERNA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da Instituição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COD_INEP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A6421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identificador do Inep da  instituição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COD_TPO_INST_EXT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Instituição (Pública, Privada ..)</w:t>
            </w:r>
          </w:p>
        </w:tc>
      </w:tr>
      <w:tr w:rsidR="006F4195" w:rsidTr="00A64211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DSC_TPO_INST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Instituição (Pública, Privada ..)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pais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NOM_LOGRADOURO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Dados de logradouro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NOM_COMPLEMENTO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Dados de complemento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NOM_BAIRRO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Bairro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Telefone da instituição</w:t>
            </w:r>
          </w:p>
        </w:tc>
      </w:tr>
      <w:tr w:rsidR="006F4195" w:rsidTr="006F4195">
        <w:trPr>
          <w:trHeight w:val="315"/>
        </w:trPr>
        <w:tc>
          <w:tcPr>
            <w:tcW w:w="21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FAX_NUMERO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4195" w:rsidRDefault="006F41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4195" w:rsidRDefault="006F41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 da instituição</w:t>
            </w:r>
          </w:p>
        </w:tc>
      </w:tr>
    </w:tbl>
    <w:p w:rsidR="00144C94" w:rsidRDefault="00144C94" w:rsidP="00144C94">
      <w:pPr>
        <w:rPr>
          <w:rFonts w:ascii="Verdana" w:hAnsi="Verdana"/>
        </w:rPr>
      </w:pPr>
    </w:p>
    <w:p w:rsidR="00144C94" w:rsidRDefault="00144C94" w:rsidP="00144C94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44C94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144C94" w:rsidRPr="00C4465D" w:rsidRDefault="00144C94" w:rsidP="00A64211">
            <w:pPr>
              <w:pStyle w:val="Estilo2"/>
            </w:pPr>
            <w:r>
              <w:t>Regras</w:t>
            </w:r>
          </w:p>
        </w:tc>
      </w:tr>
      <w:tr w:rsidR="00144C94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C94" w:rsidRPr="0008553C" w:rsidRDefault="006F4195" w:rsidP="006F4195">
            <w:pPr>
              <w:pStyle w:val="Corpo"/>
            </w:pPr>
            <w:r>
              <w:t xml:space="preserve">O código do externo da instituição </w:t>
            </w:r>
            <w:r w:rsidR="00144C94">
              <w:t xml:space="preserve">irá identificar unicamente </w:t>
            </w:r>
            <w:r>
              <w:t>a instituição externa</w:t>
            </w:r>
            <w:r w:rsidR="00144C94">
              <w:t xml:space="preserve">  no layout.</w:t>
            </w:r>
          </w:p>
        </w:tc>
      </w:tr>
      <w:tr w:rsidR="00144C94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C94" w:rsidRPr="0008553C" w:rsidRDefault="006F4195" w:rsidP="00A64211">
            <w:pPr>
              <w:pStyle w:val="Corpo"/>
            </w:pPr>
            <w:r>
              <w:t>O nome da instituição externa é única no layout.</w:t>
            </w:r>
          </w:p>
        </w:tc>
      </w:tr>
      <w:tr w:rsidR="00144C94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C94" w:rsidRPr="0008553C" w:rsidRDefault="006F4195" w:rsidP="00A64211">
            <w:pPr>
              <w:pStyle w:val="Corpo"/>
            </w:pPr>
            <w:r>
              <w:t>A Sigla da instituição externa é única no layout.</w:t>
            </w:r>
          </w:p>
        </w:tc>
      </w:tr>
      <w:tr w:rsidR="00144C94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C94" w:rsidRPr="001C73B8" w:rsidRDefault="006F4195" w:rsidP="00A6421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exista um tipo de instituição novo ele será cadastrado no SIAF</w:t>
            </w:r>
          </w:p>
        </w:tc>
      </w:tr>
      <w:tr w:rsidR="006F4195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4195" w:rsidRDefault="006F4195" w:rsidP="00A6421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seja preenchido qualquer informação de endereço da instituição ele passa todos os campos de endereço passam ser obrigatórios com excessão do fax.</w:t>
            </w:r>
          </w:p>
        </w:tc>
      </w:tr>
      <w:tr w:rsidR="00252A23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A23" w:rsidRDefault="00252A23" w:rsidP="00A6421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nome da instituição será aplicado logica fuzzy com o objetivo de encontrar uma instituição de externa já cadastrada na base do SIAF.</w:t>
            </w:r>
          </w:p>
        </w:tc>
      </w:tr>
    </w:tbl>
    <w:p w:rsidR="00144C94" w:rsidRDefault="00144C94" w:rsidP="00144C94">
      <w:pPr>
        <w:rPr>
          <w:rFonts w:ascii="Verdana" w:hAnsi="Verdana"/>
        </w:rPr>
      </w:pPr>
    </w:p>
    <w:p w:rsidR="00144C94" w:rsidRDefault="00144C94" w:rsidP="00603C8F">
      <w:pPr>
        <w:rPr>
          <w:rFonts w:ascii="Verdana" w:hAnsi="Verdana"/>
        </w:rPr>
      </w:pPr>
    </w:p>
    <w:p w:rsidR="000A7F6F" w:rsidRDefault="000A7F6F" w:rsidP="00603C8F">
      <w:pPr>
        <w:rPr>
          <w:rFonts w:ascii="Verdana" w:hAnsi="Verdana"/>
        </w:rPr>
      </w:pPr>
    </w:p>
    <w:p w:rsidR="000A7F6F" w:rsidRDefault="000A7F6F" w:rsidP="00603C8F">
      <w:pPr>
        <w:rPr>
          <w:rFonts w:ascii="Verdana" w:hAnsi="Verdana"/>
        </w:rPr>
      </w:pPr>
    </w:p>
    <w:p w:rsidR="00A64211" w:rsidRPr="003F5FE9" w:rsidRDefault="00A64211" w:rsidP="00A64211">
      <w:pPr>
        <w:pStyle w:val="Estilo3"/>
        <w:rPr>
          <w:rFonts w:ascii="Arial Black" w:hAnsi="Arial Black" w:cs="Arial"/>
        </w:rPr>
      </w:pPr>
      <w:bookmarkStart w:id="7" w:name="_Toc356285487"/>
      <w:r>
        <w:t>Curso</w:t>
      </w:r>
      <w:bookmarkEnd w:id="7"/>
    </w:p>
    <w:p w:rsidR="00A64211" w:rsidRDefault="00A64211" w:rsidP="00A6421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64211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A64211" w:rsidRPr="00C4465D" w:rsidRDefault="00A64211" w:rsidP="00A64211">
            <w:pPr>
              <w:pStyle w:val="Estilo2"/>
            </w:pPr>
            <w:r>
              <w:t>DEFINIÇÃO</w:t>
            </w:r>
          </w:p>
        </w:tc>
      </w:tr>
      <w:tr w:rsidR="00A64211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Pr="0008553C" w:rsidRDefault="00A64211" w:rsidP="00A64211">
            <w:pPr>
              <w:pStyle w:val="Corpo"/>
            </w:pPr>
            <w:r>
              <w:t xml:space="preserve">Informações do cadastro de cursos/qualificação e reconhencimento da escola migrada. </w:t>
            </w:r>
          </w:p>
        </w:tc>
      </w:tr>
    </w:tbl>
    <w:p w:rsidR="00A64211" w:rsidRDefault="00A64211" w:rsidP="00A6421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64211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A64211" w:rsidRPr="00C4465D" w:rsidRDefault="00A64211" w:rsidP="00A64211">
            <w:pPr>
              <w:pStyle w:val="Estilo2"/>
            </w:pPr>
            <w:r>
              <w:t>CAMPOS</w:t>
            </w:r>
          </w:p>
        </w:tc>
      </w:tr>
    </w:tbl>
    <w:p w:rsidR="00A64211" w:rsidRPr="006A6DA7" w:rsidRDefault="00A64211" w:rsidP="00A64211">
      <w:pPr>
        <w:pStyle w:val="Estilo2"/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125"/>
        <w:gridCol w:w="1141"/>
        <w:gridCol w:w="1934"/>
        <w:gridCol w:w="2592"/>
      </w:tblGrid>
      <w:tr w:rsidR="00A64211" w:rsidTr="00525028">
        <w:trPr>
          <w:trHeight w:val="435"/>
        </w:trPr>
        <w:tc>
          <w:tcPr>
            <w:tcW w:w="3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64211" w:rsidRDefault="00A64211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64211" w:rsidRDefault="00A64211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64211" w:rsidRDefault="00A64211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64211" w:rsidRDefault="00A64211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64211" w:rsidRDefault="00A64211" w:rsidP="00A64211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NOM_CURSO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COD_CURSO_INEP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do Curso no INEP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Observação sobre 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NOM_CURSO_CERTIFICADO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Curso no Certificado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IND_DIS_ISOLADA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se o curso é de disciplina isolada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IND_EAD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se o curso é de ensino a distancia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TMP_MAXIMO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Tempo Maximo para cursar o curso (em semestres)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TMP_MINIMO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Tempo Minimo de Curso (em semestres)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Curso ( 1- Graduação 2- Pos Graduação 3 - Mestrado 4 - Extensão 5- Sequencial</w:t>
            </w:r>
            <w:r w:rsidR="001D2AB0">
              <w:rPr>
                <w:rFonts w:ascii="Calibri" w:hAnsi="Calibri"/>
                <w:color w:val="000000"/>
                <w:sz w:val="22"/>
                <w:szCs w:val="22"/>
              </w:rPr>
              <w:t xml:space="preserve"> – 18 – Doutorado 19 - Pronatec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COD_DEPARTAMENTO_EXT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departamento de ensino.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NOM_DEPARTAMENTO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Departamento de Ensino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SGL_DEPARTAMENTO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departamento de ensino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COD_AREA_CONHECIMENTO_EXT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Area de conhencimento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NOM_AREA_CONHECIMENTO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Area de Conhencimento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Habilitação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DSC_HABILITACAO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Habilitação do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COD_TPO_HABILITACAO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Habilitação do Curso( 3- ENFASE, 2- MODALIDADE, 1- HABILITACAO, 4- EXTENSAO, 5- ESPECIALIZACAO, 21- TECNOLOGO, 22- DISCIPLINA ISOLADA, 25- MESTRADO</w:t>
            </w:r>
            <w:r w:rsidR="0047091D">
              <w:rPr>
                <w:rFonts w:ascii="Calibri" w:hAnsi="Calibri"/>
                <w:color w:val="000000"/>
                <w:sz w:val="22"/>
                <w:szCs w:val="22"/>
              </w:rPr>
              <w:t>, 31 – Pronatec , 32 - Doutorado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COD_HABILITACAO_INEP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Habilitação no INEP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que o curso esta sendo oferencido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COD_CAMPUS_INEP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do Campus/Habilitação no INEP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COD_TPO_RECONHEC_EXT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tipo de reconhencimento de curso(DECRETO, PORTARIA, ...)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DSC_TPO_RECONHEC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tipo de reconhencimento de curso (DECRETO, PORTARIA, ...)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DAT_INICIAL_RECONHEC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inicial que o curso foi reconhecido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DAT_FINAL_RECONH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que o curso foi reconhecido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NUM_RECONHECIMENTO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reconhecimento de curso</w:t>
            </w:r>
          </w:p>
        </w:tc>
      </w:tr>
      <w:tr w:rsidR="00525028" w:rsidTr="0052502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Observação sobre o Curso</w:t>
            </w:r>
          </w:p>
        </w:tc>
      </w:tr>
      <w:tr w:rsidR="00525028" w:rsidTr="00674E88">
        <w:trPr>
          <w:trHeight w:val="315"/>
        </w:trPr>
        <w:tc>
          <w:tcPr>
            <w:tcW w:w="3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25028" w:rsidRDefault="0052502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5028" w:rsidRDefault="0052502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A64211" w:rsidRDefault="00A64211" w:rsidP="00A64211">
      <w:pPr>
        <w:rPr>
          <w:rFonts w:ascii="Verdana" w:hAnsi="Verdana"/>
        </w:rPr>
      </w:pPr>
    </w:p>
    <w:p w:rsidR="00A64211" w:rsidRDefault="00A64211" w:rsidP="00A6421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64211" w:rsidRPr="00C4465D" w:rsidTr="00A64211">
        <w:trPr>
          <w:trHeight w:val="408"/>
        </w:trPr>
        <w:tc>
          <w:tcPr>
            <w:tcW w:w="9923" w:type="dxa"/>
            <w:shd w:val="clear" w:color="auto" w:fill="000000"/>
          </w:tcPr>
          <w:p w:rsidR="00A64211" w:rsidRPr="00C4465D" w:rsidRDefault="00A64211" w:rsidP="00A64211">
            <w:pPr>
              <w:pStyle w:val="Estilo2"/>
            </w:pPr>
            <w:r>
              <w:t>Regras</w:t>
            </w:r>
          </w:p>
        </w:tc>
      </w:tr>
      <w:tr w:rsidR="00A64211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Pr="0008553C" w:rsidRDefault="00525028" w:rsidP="00525028">
            <w:pPr>
              <w:pStyle w:val="Corpo"/>
            </w:pPr>
            <w:r>
              <w:t xml:space="preserve">O código do externo do curso </w:t>
            </w:r>
            <w:r w:rsidR="00A64211">
              <w:t xml:space="preserve">irá identificar unicamente </w:t>
            </w:r>
            <w:r>
              <w:t>o curso</w:t>
            </w:r>
            <w:r w:rsidR="00A64211">
              <w:t xml:space="preserve">  no layout.</w:t>
            </w:r>
          </w:p>
        </w:tc>
      </w:tr>
      <w:tr w:rsidR="00A64211" w:rsidRPr="0008553C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Pr="0008553C" w:rsidRDefault="00A64211" w:rsidP="00525028">
            <w:pPr>
              <w:pStyle w:val="Corpo"/>
            </w:pPr>
            <w:r>
              <w:t xml:space="preserve">O nome </w:t>
            </w:r>
            <w:r w:rsidR="00525028">
              <w:t xml:space="preserve">do curso </w:t>
            </w:r>
            <w:r>
              <w:t>é únic</w:t>
            </w:r>
            <w:r w:rsidR="00525028">
              <w:t>o</w:t>
            </w:r>
            <w:r>
              <w:t xml:space="preserve"> no layout.</w:t>
            </w:r>
          </w:p>
        </w:tc>
      </w:tr>
      <w:tr w:rsidR="00A64211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Pr="0008553C" w:rsidRDefault="00A64211" w:rsidP="00A64211">
            <w:pPr>
              <w:pStyle w:val="Corpo"/>
            </w:pPr>
            <w:r>
              <w:t xml:space="preserve">A Sigla </w:t>
            </w:r>
            <w:r w:rsidR="00525028">
              <w:t>do curso é único no layout.</w:t>
            </w:r>
          </w:p>
        </w:tc>
      </w:tr>
      <w:tr w:rsidR="00A64211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Pr="001C73B8" w:rsidRDefault="00525028" w:rsidP="00525028">
            <w:pPr>
              <w:pStyle w:val="Corpo"/>
            </w:pPr>
            <w:r>
              <w:t>O código do externo do departamento irá identificar unicamente o departamento do curso  no layout.</w:t>
            </w:r>
          </w:p>
        </w:tc>
      </w:tr>
      <w:tr w:rsidR="00525028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028" w:rsidRDefault="00525028" w:rsidP="00525028">
            <w:pPr>
              <w:pStyle w:val="Corpo"/>
            </w:pPr>
            <w:r>
              <w:t>O código do externo da área de conhecimento irá identificar unicamente a área de conhecimento do curso  no layout.</w:t>
            </w:r>
          </w:p>
        </w:tc>
      </w:tr>
      <w:tr w:rsidR="00525028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5028" w:rsidRDefault="00525028" w:rsidP="00027E54">
            <w:pPr>
              <w:pStyle w:val="Corpo"/>
            </w:pPr>
            <w:r>
              <w:t xml:space="preserve">O código do externo da </w:t>
            </w:r>
            <w:r w:rsidR="00027E54">
              <w:t>habilitação</w:t>
            </w:r>
            <w:r>
              <w:t xml:space="preserve"> irá identificar unicamente a </w:t>
            </w:r>
            <w:r w:rsidR="00027E54">
              <w:t xml:space="preserve">habilitação </w:t>
            </w:r>
            <w:r>
              <w:t>do curso  no layout.</w:t>
            </w:r>
          </w:p>
        </w:tc>
      </w:tr>
      <w:tr w:rsidR="00A64211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Default="00027E54" w:rsidP="00A6421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Reconhencimento do curso será identificado pelo código externo do tipo de reconhecimento + data inicial de reconhecimento + data final de reconhencimento</w:t>
            </w:r>
          </w:p>
        </w:tc>
      </w:tr>
      <w:tr w:rsidR="00A64211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4211" w:rsidRDefault="00027E54" w:rsidP="00027E5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aplicado logica fuzzy para cadastrar as habilitações, departamentos e área de conhencimento não replicando essas informações no sistemas.</w:t>
            </w:r>
          </w:p>
        </w:tc>
      </w:tr>
      <w:tr w:rsidR="00F2419C" w:rsidRPr="001C73B8" w:rsidTr="00A64211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419C" w:rsidRDefault="00F2419C" w:rsidP="00027E54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Tambem será aplicado logica fuzzy para o cadastro de curso já que podem ser cadastrados cursos antes que a migração aconteça evitando assim duplicidade de informação.</w:t>
            </w:r>
          </w:p>
        </w:tc>
      </w:tr>
    </w:tbl>
    <w:p w:rsidR="00F2419C" w:rsidRDefault="00F2419C" w:rsidP="00A64211">
      <w:pPr>
        <w:rPr>
          <w:rFonts w:ascii="Verdana" w:hAnsi="Verdana"/>
        </w:rPr>
      </w:pPr>
    </w:p>
    <w:p w:rsidR="00A64211" w:rsidRDefault="00A64211" w:rsidP="00A64211">
      <w:pPr>
        <w:rPr>
          <w:rFonts w:ascii="Verdana" w:hAnsi="Verdana"/>
        </w:rPr>
      </w:pPr>
    </w:p>
    <w:p w:rsidR="001C3941" w:rsidRDefault="001C3941" w:rsidP="00A64211">
      <w:pPr>
        <w:rPr>
          <w:rFonts w:ascii="Verdana" w:hAnsi="Verdana"/>
        </w:rPr>
      </w:pPr>
    </w:p>
    <w:p w:rsidR="00220E1B" w:rsidRDefault="002C74B5" w:rsidP="00220E1B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E25E12" w:rsidRPr="003F5FE9" w:rsidRDefault="00E25E12" w:rsidP="00E25E12">
      <w:pPr>
        <w:pStyle w:val="Estilo3"/>
        <w:rPr>
          <w:rFonts w:ascii="Arial Black" w:hAnsi="Arial Black" w:cs="Arial"/>
        </w:rPr>
      </w:pPr>
      <w:bookmarkStart w:id="8" w:name="_Toc356285488"/>
      <w:r>
        <w:t>Periodo Letivo</w:t>
      </w:r>
      <w:bookmarkEnd w:id="8"/>
    </w:p>
    <w:p w:rsidR="00E25E12" w:rsidRDefault="00E25E12" w:rsidP="00E25E1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25E12" w:rsidRPr="00C4465D" w:rsidTr="009C36C8">
        <w:trPr>
          <w:trHeight w:val="408"/>
        </w:trPr>
        <w:tc>
          <w:tcPr>
            <w:tcW w:w="9923" w:type="dxa"/>
            <w:shd w:val="clear" w:color="auto" w:fill="000000"/>
          </w:tcPr>
          <w:p w:rsidR="00E25E12" w:rsidRPr="00C4465D" w:rsidRDefault="00E25E12" w:rsidP="009C36C8">
            <w:pPr>
              <w:pStyle w:val="Estilo2"/>
            </w:pPr>
            <w:r>
              <w:t>DEFINIÇÃO</w:t>
            </w:r>
          </w:p>
        </w:tc>
      </w:tr>
      <w:tr w:rsidR="00E25E12" w:rsidRPr="0008553C" w:rsidTr="009C36C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5E12" w:rsidRPr="0008553C" w:rsidRDefault="00E25E12" w:rsidP="00E25E12">
            <w:pPr>
              <w:pStyle w:val="Corpo"/>
            </w:pPr>
            <w:r>
              <w:t xml:space="preserve">Informações do cadastro de Calendario Escolar e Periodo Letivo da escola migrada. </w:t>
            </w:r>
          </w:p>
        </w:tc>
      </w:tr>
    </w:tbl>
    <w:p w:rsidR="00E25E12" w:rsidRDefault="00E25E12" w:rsidP="00E25E1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25E12" w:rsidRPr="00C4465D" w:rsidTr="009C36C8">
        <w:trPr>
          <w:trHeight w:val="408"/>
        </w:trPr>
        <w:tc>
          <w:tcPr>
            <w:tcW w:w="9923" w:type="dxa"/>
            <w:shd w:val="clear" w:color="auto" w:fill="000000"/>
          </w:tcPr>
          <w:p w:rsidR="00E25E12" w:rsidRPr="00C4465D" w:rsidRDefault="00E25E12" w:rsidP="009C36C8">
            <w:pPr>
              <w:pStyle w:val="Estilo2"/>
            </w:pPr>
            <w:r>
              <w:t>CAMPOS</w:t>
            </w:r>
          </w:p>
        </w:tc>
      </w:tr>
    </w:tbl>
    <w:p w:rsidR="00E25E12" w:rsidRPr="00E25E12" w:rsidRDefault="00E25E12" w:rsidP="00E25E12">
      <w:pPr>
        <w:pStyle w:val="Estilo2"/>
        <w:ind w:hanging="567"/>
        <w:rPr>
          <w:color w:val="auto"/>
        </w:rPr>
      </w:pPr>
      <w:r>
        <w:rPr>
          <w:color w:val="auto"/>
        </w:rPr>
        <w:t>Calendário Escolar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0"/>
        <w:gridCol w:w="1125"/>
        <w:gridCol w:w="1141"/>
        <w:gridCol w:w="1934"/>
        <w:gridCol w:w="3192"/>
      </w:tblGrid>
      <w:tr w:rsidR="00E25E12" w:rsidTr="00E25E12">
        <w:trPr>
          <w:trHeight w:val="435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E25E12" w:rsidTr="00E25E1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COD_CLD_ESCOLAR_EXT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calendário escolar</w:t>
            </w:r>
          </w:p>
        </w:tc>
      </w:tr>
      <w:tr w:rsidR="00E25E12" w:rsidTr="00E25E1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inicio do calendario escolar</w:t>
            </w:r>
          </w:p>
        </w:tc>
      </w:tr>
      <w:tr w:rsidR="00E25E12" w:rsidTr="00E25E1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do calendario escolar</w:t>
            </w:r>
          </w:p>
        </w:tc>
      </w:tr>
      <w:tr w:rsidR="00E25E12" w:rsidTr="00E25E1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COD_TPO_FERIADO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Feriado ( 1- PARA MUNICIPAL, 2-PARA ESTADUAL, 3- NACIONAL, 4- BANCARIO, 5- RECESSO ESCOLAR )</w:t>
            </w:r>
          </w:p>
        </w:tc>
      </w:tr>
      <w:tr w:rsidR="00E25E12" w:rsidTr="00E25E1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DAT_FERIADO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do Feriado</w:t>
            </w:r>
          </w:p>
        </w:tc>
      </w:tr>
    </w:tbl>
    <w:p w:rsidR="00E25E12" w:rsidRDefault="00E25E12" w:rsidP="00E25E12">
      <w:pPr>
        <w:rPr>
          <w:rFonts w:ascii="Verdana" w:hAnsi="Verdana"/>
        </w:rPr>
      </w:pPr>
    </w:p>
    <w:p w:rsidR="00E25E12" w:rsidRPr="00E25E12" w:rsidRDefault="00E25E12" w:rsidP="00E25E12">
      <w:pPr>
        <w:pStyle w:val="Estilo2"/>
        <w:ind w:left="-567"/>
        <w:rPr>
          <w:color w:val="auto"/>
        </w:rPr>
      </w:pPr>
      <w:r>
        <w:rPr>
          <w:color w:val="auto"/>
        </w:rPr>
        <w:t>Périodo Letivo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1125"/>
        <w:gridCol w:w="1141"/>
        <w:gridCol w:w="1934"/>
        <w:gridCol w:w="3130"/>
      </w:tblGrid>
      <w:tr w:rsidR="00E25E12" w:rsidTr="00E25E12">
        <w:trPr>
          <w:trHeight w:val="435"/>
        </w:trPr>
        <w:tc>
          <w:tcPr>
            <w:tcW w:w="2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25E12" w:rsidRDefault="00E25E12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SEMESTRE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2C74B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semestre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regime do periodo letivo (1- SEMESTRAL , 2- ANUAL, 3- TRIMESTRAL)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DSC_PERIODO_LETIVO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inicio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DAT_INICIO_AULA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Incio da aula no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DAT_FINAL_AULA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de aula no periodo letivo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COD_CLD_ESCOLAR_EXT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calendario escolar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612F4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Curso ( 1- Graduação 2- Pos Graduação 3 - Mestrado 4 - Extensão 5- Sequencial – 18 – Doutorado 19 - Pronatec)</w:t>
            </w:r>
          </w:p>
        </w:tc>
      </w:tr>
      <w:tr w:rsidR="00E25E12" w:rsidTr="00E25E12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5E12" w:rsidRDefault="00E25E1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25E12" w:rsidRDefault="00E25E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Cursos do periodo letivo</w:t>
            </w:r>
          </w:p>
        </w:tc>
      </w:tr>
    </w:tbl>
    <w:p w:rsidR="00E25E12" w:rsidRDefault="00E25E12" w:rsidP="00E25E12">
      <w:pPr>
        <w:rPr>
          <w:rFonts w:ascii="Verdana" w:hAnsi="Verdana"/>
        </w:rPr>
      </w:pPr>
    </w:p>
    <w:p w:rsidR="00612F4F" w:rsidRDefault="00612F4F" w:rsidP="00E25E12">
      <w:pPr>
        <w:rPr>
          <w:rFonts w:ascii="Verdana" w:hAnsi="Verdana"/>
        </w:rPr>
      </w:pPr>
    </w:p>
    <w:p w:rsidR="00612F4F" w:rsidRDefault="00612F4F" w:rsidP="00E25E1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25E12" w:rsidRPr="00C4465D" w:rsidTr="009C36C8">
        <w:trPr>
          <w:trHeight w:val="408"/>
        </w:trPr>
        <w:tc>
          <w:tcPr>
            <w:tcW w:w="9923" w:type="dxa"/>
            <w:shd w:val="clear" w:color="auto" w:fill="000000"/>
          </w:tcPr>
          <w:p w:rsidR="00E25E12" w:rsidRPr="00C4465D" w:rsidRDefault="00E25E12" w:rsidP="009C36C8">
            <w:pPr>
              <w:pStyle w:val="Estilo2"/>
            </w:pPr>
            <w:r>
              <w:lastRenderedPageBreak/>
              <w:t>Regras</w:t>
            </w:r>
          </w:p>
        </w:tc>
      </w:tr>
      <w:tr w:rsidR="00E25E12" w:rsidRPr="0008553C" w:rsidTr="009C36C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E12" w:rsidRPr="0008553C" w:rsidRDefault="00E25E12" w:rsidP="00E25E12">
            <w:pPr>
              <w:pStyle w:val="Corpo"/>
            </w:pPr>
            <w:r>
              <w:t>O código do externo do calendário escolar irá identificar unicamente o calendário escolar</w:t>
            </w:r>
          </w:p>
        </w:tc>
      </w:tr>
      <w:tr w:rsidR="00E25E12" w:rsidRPr="0008553C" w:rsidTr="009C36C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E12" w:rsidRPr="0008553C" w:rsidRDefault="00E25E12" w:rsidP="00E25E12">
            <w:pPr>
              <w:pStyle w:val="Corpo"/>
            </w:pPr>
            <w:r>
              <w:t>O código do externo do período Letivo irá identificar unicamente o calendário escolar</w:t>
            </w:r>
          </w:p>
        </w:tc>
      </w:tr>
      <w:tr w:rsidR="00E25E12" w:rsidRPr="001C73B8" w:rsidTr="009C36C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E12" w:rsidRPr="0008553C" w:rsidRDefault="00E25E12" w:rsidP="009C36C8">
            <w:pPr>
              <w:pStyle w:val="Corpo"/>
            </w:pPr>
            <w:r>
              <w:t>O Ano/semestre/tipo de curso devem ser únicos no layout de período letivo.</w:t>
            </w:r>
          </w:p>
        </w:tc>
      </w:tr>
    </w:tbl>
    <w:p w:rsidR="00E25E12" w:rsidRDefault="00E25E12" w:rsidP="00E25E12">
      <w:pPr>
        <w:rPr>
          <w:rFonts w:ascii="Verdana" w:hAnsi="Verdana"/>
        </w:rPr>
      </w:pPr>
    </w:p>
    <w:p w:rsidR="00A64211" w:rsidRDefault="00A64211" w:rsidP="00603C8F">
      <w:pPr>
        <w:rPr>
          <w:rFonts w:ascii="Verdana" w:hAnsi="Verdana"/>
        </w:rPr>
      </w:pPr>
    </w:p>
    <w:p w:rsidR="00220E1B" w:rsidRDefault="00220E1B" w:rsidP="00603C8F">
      <w:pPr>
        <w:rPr>
          <w:rFonts w:ascii="Verdana" w:hAnsi="Verdana"/>
        </w:rPr>
      </w:pPr>
    </w:p>
    <w:p w:rsidR="00220E1B" w:rsidRDefault="00220E1B" w:rsidP="00220E1B">
      <w:pPr>
        <w:rPr>
          <w:rFonts w:ascii="Verdana" w:hAnsi="Verdana"/>
        </w:rPr>
      </w:pPr>
    </w:p>
    <w:p w:rsidR="00220E1B" w:rsidRDefault="00220E1B" w:rsidP="00603C8F">
      <w:pPr>
        <w:rPr>
          <w:rFonts w:ascii="Verdana" w:hAnsi="Verdana"/>
        </w:rPr>
      </w:pPr>
    </w:p>
    <w:p w:rsidR="009C36C8" w:rsidRPr="003F5FE9" w:rsidRDefault="009C36C8" w:rsidP="009C36C8">
      <w:pPr>
        <w:pStyle w:val="Estilo3"/>
        <w:rPr>
          <w:rFonts w:ascii="Arial Black" w:hAnsi="Arial Black" w:cs="Arial"/>
        </w:rPr>
      </w:pPr>
      <w:bookmarkStart w:id="9" w:name="_Toc356285489"/>
      <w:r>
        <w:t>Professor</w:t>
      </w:r>
      <w:bookmarkEnd w:id="9"/>
    </w:p>
    <w:p w:rsidR="009C36C8" w:rsidRDefault="009C36C8" w:rsidP="009C36C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C36C8" w:rsidRPr="00C4465D" w:rsidTr="009C36C8">
        <w:trPr>
          <w:trHeight w:val="408"/>
        </w:trPr>
        <w:tc>
          <w:tcPr>
            <w:tcW w:w="9923" w:type="dxa"/>
            <w:shd w:val="clear" w:color="auto" w:fill="000000"/>
          </w:tcPr>
          <w:p w:rsidR="009C36C8" w:rsidRPr="00C4465D" w:rsidRDefault="009C36C8" w:rsidP="009C36C8">
            <w:pPr>
              <w:pStyle w:val="Estilo2"/>
            </w:pPr>
            <w:r>
              <w:t>DEFINIÇÃO</w:t>
            </w:r>
          </w:p>
        </w:tc>
      </w:tr>
      <w:tr w:rsidR="009C36C8" w:rsidRPr="0008553C" w:rsidTr="009C36C8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36C8" w:rsidRPr="0008553C" w:rsidRDefault="009C36C8" w:rsidP="00DF47A5">
            <w:pPr>
              <w:pStyle w:val="Corpo"/>
            </w:pPr>
            <w:r>
              <w:t xml:space="preserve">Informações do cadastro de </w:t>
            </w:r>
            <w:r w:rsidR="00DF47A5">
              <w:t>Professor, Endereço do Professor, Titulação do Professor e Coordenadores de Curso</w:t>
            </w:r>
            <w:r>
              <w:t xml:space="preserve"> da escola migrada. </w:t>
            </w:r>
          </w:p>
        </w:tc>
      </w:tr>
    </w:tbl>
    <w:p w:rsidR="009C36C8" w:rsidRDefault="009C36C8" w:rsidP="009C36C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C36C8" w:rsidRPr="00C4465D" w:rsidTr="009C36C8">
        <w:trPr>
          <w:trHeight w:val="408"/>
        </w:trPr>
        <w:tc>
          <w:tcPr>
            <w:tcW w:w="9923" w:type="dxa"/>
            <w:shd w:val="clear" w:color="auto" w:fill="000000"/>
          </w:tcPr>
          <w:p w:rsidR="009C36C8" w:rsidRPr="00C4465D" w:rsidRDefault="009C36C8" w:rsidP="009C36C8">
            <w:pPr>
              <w:pStyle w:val="Estilo2"/>
            </w:pPr>
            <w:r>
              <w:t>CAMPOS</w:t>
            </w:r>
          </w:p>
        </w:tc>
      </w:tr>
    </w:tbl>
    <w:p w:rsidR="009C36C8" w:rsidRPr="00E25E12" w:rsidRDefault="009C36C8" w:rsidP="009C36C8">
      <w:pPr>
        <w:pStyle w:val="Estilo2"/>
        <w:ind w:left="-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1125"/>
        <w:gridCol w:w="1141"/>
        <w:gridCol w:w="1934"/>
        <w:gridCol w:w="2949"/>
      </w:tblGrid>
      <w:tr w:rsidR="009C36C8" w:rsidTr="00B3516D">
        <w:trPr>
          <w:trHeight w:val="435"/>
        </w:trPr>
        <w:tc>
          <w:tcPr>
            <w:tcW w:w="2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C36C8" w:rsidRDefault="009C36C8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C36C8" w:rsidRDefault="009C36C8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C36C8" w:rsidRDefault="009C36C8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C36C8" w:rsidRDefault="009C36C8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C36C8" w:rsidRDefault="009C36C8" w:rsidP="009C36C8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COD_PROFESSOR_EXT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SEN_PROFESSOR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Senha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EML_PROFESSOR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NUM_IDENTIDADE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 º da identidade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DAT_EMISSAO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emissão da Identidade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NOM_ORG_EXP_CI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Orgão expedidor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TEL_CELULAR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Celular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IND_SEXO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Sexo do Professor (M-Masculino F-Feminino)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DAT_NASCIMENTO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nascimento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COD_STA_PROFESSOR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 do professor ( 1- ATIVO, 2- INATIVO)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COD_TPO_TITULACAO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Titulação do Professor (35-Pós-graduação, 20-Ensino Superior, 21-Doutorado, 26-Mestrado, 32-Ph.D)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COD_INSTIT_EXTERNA_EXT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Instituição externa onde foi feita a titulação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DAT_TITULACAO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titulação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NOM_TESE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tese defendida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NOM_CURSO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Curso Realizado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NOM_AREA_CONCENTRACAO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Area de Atuação da tese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pais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NOM_LOGRADOURO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Logradouro do endereço do professor (Av,rua - Nº)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NOM_COMPLEMENTO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Complemento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NOM_BAIRRO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Bairro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Telefone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FAX_NUMERO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Fax do Endereço do professor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COD_COORDENADOR_EXT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coodenador de curso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Curso do coordenador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Campus do coordenador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Habilitação do coordenador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Turno do coordenador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DAT_INI_MANDATO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inicial de mandato do coordenador</w:t>
            </w:r>
          </w:p>
        </w:tc>
      </w:tr>
      <w:tr w:rsidR="00B3516D" w:rsidTr="00B3516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DAT_FIM_MANDATO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16D" w:rsidRDefault="00B351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3516D" w:rsidRDefault="00B351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de mandato do coordenador</w:t>
            </w:r>
          </w:p>
        </w:tc>
      </w:tr>
    </w:tbl>
    <w:p w:rsidR="009C36C8" w:rsidRDefault="009C36C8" w:rsidP="009C36C8">
      <w:pPr>
        <w:rPr>
          <w:rFonts w:ascii="Verdana" w:hAnsi="Verdana"/>
        </w:rPr>
      </w:pPr>
    </w:p>
    <w:p w:rsidR="009C36C8" w:rsidRDefault="009C36C8" w:rsidP="009C36C8">
      <w:pPr>
        <w:rPr>
          <w:rFonts w:ascii="Verdana" w:hAnsi="Verdana"/>
        </w:rPr>
      </w:pPr>
    </w:p>
    <w:p w:rsidR="009C36C8" w:rsidRDefault="009C36C8" w:rsidP="009C36C8">
      <w:pPr>
        <w:rPr>
          <w:rFonts w:ascii="Verdana" w:hAnsi="Verdana"/>
        </w:rPr>
      </w:pPr>
    </w:p>
    <w:p w:rsidR="009C36C8" w:rsidRDefault="009C36C8" w:rsidP="00603C8F">
      <w:pPr>
        <w:rPr>
          <w:rFonts w:ascii="Verdana" w:hAnsi="Verdana"/>
        </w:rPr>
      </w:pPr>
    </w:p>
    <w:p w:rsidR="00FD36EA" w:rsidRDefault="00FD36EA" w:rsidP="00603C8F">
      <w:pPr>
        <w:rPr>
          <w:rFonts w:ascii="Verdana" w:hAnsi="Verdana"/>
        </w:rPr>
      </w:pPr>
    </w:p>
    <w:p w:rsidR="006F671B" w:rsidRDefault="006F671B" w:rsidP="00603C8F">
      <w:pPr>
        <w:rPr>
          <w:rFonts w:ascii="Verdana" w:hAnsi="Verdana"/>
        </w:rPr>
      </w:pPr>
    </w:p>
    <w:p w:rsidR="006F671B" w:rsidRDefault="006F671B" w:rsidP="00603C8F">
      <w:pPr>
        <w:rPr>
          <w:rFonts w:ascii="Verdana" w:hAnsi="Verdana"/>
        </w:rPr>
      </w:pPr>
    </w:p>
    <w:p w:rsidR="00FD36EA" w:rsidRDefault="00FD36EA" w:rsidP="00603C8F">
      <w:pPr>
        <w:rPr>
          <w:rFonts w:ascii="Verdana" w:hAnsi="Verdana"/>
        </w:rPr>
      </w:pPr>
    </w:p>
    <w:p w:rsidR="00F35BA1" w:rsidRDefault="00F35BA1" w:rsidP="00603C8F">
      <w:pPr>
        <w:rPr>
          <w:rFonts w:ascii="Verdana" w:hAnsi="Verdana"/>
        </w:rPr>
      </w:pPr>
    </w:p>
    <w:p w:rsidR="00B05583" w:rsidRPr="003F5FE9" w:rsidRDefault="00B05583" w:rsidP="00B05583">
      <w:pPr>
        <w:pStyle w:val="Estilo3"/>
        <w:rPr>
          <w:rFonts w:ascii="Arial Black" w:hAnsi="Arial Black" w:cs="Arial"/>
        </w:rPr>
      </w:pPr>
      <w:bookmarkStart w:id="10" w:name="_Toc356285490"/>
      <w:r>
        <w:t>Disciplina</w:t>
      </w:r>
      <w:bookmarkEnd w:id="10"/>
    </w:p>
    <w:p w:rsidR="00B05583" w:rsidRDefault="00B05583" w:rsidP="00B0558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B05583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B05583" w:rsidRPr="00C4465D" w:rsidRDefault="00B05583" w:rsidP="003D393D">
            <w:pPr>
              <w:pStyle w:val="Estilo2"/>
            </w:pPr>
            <w:r>
              <w:t>DEFINIÇÃO</w:t>
            </w:r>
          </w:p>
        </w:tc>
      </w:tr>
      <w:tr w:rsidR="00B05583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5583" w:rsidRPr="0008553C" w:rsidRDefault="00B05583" w:rsidP="00B05583">
            <w:pPr>
              <w:pStyle w:val="Corpo"/>
            </w:pPr>
            <w:r>
              <w:t>Informações do cadastro Disciplinas e respectivas</w:t>
            </w:r>
            <w:r w:rsidR="006D636D">
              <w:t xml:space="preserve"> </w:t>
            </w:r>
            <w:r>
              <w:t xml:space="preserve"> Carga Horarias da escola migrada. </w:t>
            </w:r>
          </w:p>
        </w:tc>
      </w:tr>
    </w:tbl>
    <w:p w:rsidR="00B05583" w:rsidRDefault="00B05583" w:rsidP="00B0558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B05583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B05583" w:rsidRPr="00C4465D" w:rsidRDefault="00B05583" w:rsidP="003D393D">
            <w:pPr>
              <w:pStyle w:val="Estilo2"/>
            </w:pPr>
            <w:r>
              <w:t>CAMPOS</w:t>
            </w:r>
          </w:p>
        </w:tc>
      </w:tr>
    </w:tbl>
    <w:p w:rsidR="00B05583" w:rsidRPr="00E25E12" w:rsidRDefault="00B05583" w:rsidP="00B05583">
      <w:pPr>
        <w:pStyle w:val="Estilo2"/>
        <w:ind w:left="-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1125"/>
        <w:gridCol w:w="1141"/>
        <w:gridCol w:w="1934"/>
        <w:gridCol w:w="2949"/>
      </w:tblGrid>
      <w:tr w:rsidR="00B05583" w:rsidTr="003D393D">
        <w:trPr>
          <w:trHeight w:val="435"/>
        </w:trPr>
        <w:tc>
          <w:tcPr>
            <w:tcW w:w="2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B05583" w:rsidRDefault="00B05583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B05583" w:rsidRDefault="00B05583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B05583" w:rsidRDefault="00B05583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B05583" w:rsidRDefault="00B05583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B05583" w:rsidRDefault="00B05583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B05583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disciplina</w:t>
            </w:r>
          </w:p>
        </w:tc>
      </w:tr>
      <w:tr w:rsidR="00B05583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NOM_DISCIPLINA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Disciplina</w:t>
            </w:r>
          </w:p>
        </w:tc>
      </w:tr>
      <w:tr w:rsidR="00B05583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SGL_DISCIPLINA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da Disciplina</w:t>
            </w:r>
          </w:p>
        </w:tc>
      </w:tr>
      <w:tr w:rsidR="00B05583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NUM_CREDITOS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5583" w:rsidRDefault="00B0558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05583" w:rsidRDefault="00B05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Credito academicos da disciplina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COD_TPO_DISCIPLINA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3E5" w:rsidRDefault="00C86358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disciplina (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- 1 - Disciplina 19 - Estagio Supervisionado 29 - Atividade Complementar de Graduação 34 - Trabalho de Conclusão de Curso)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COD_TPO_CARGA_HOR_EXT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Carga Horaria da Disciplina(Teorica, Pratica, Estagio...)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DSC_TPO_CARGA_HOR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tipo de Carga Horaria (Teorica, Pratica, Estagio...)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SGL_TPO_CHORARIA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da Carga Horaria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VAL_CARGA_HORARIA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Carga Horaria em Horas Aula ou Horas Relogio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Inicio da carga horária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da carga horária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IND_COBRADA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a carga horaria da disciplina é cobrada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IND_POSSUI_HORARIO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a carga horaria possui horario</w:t>
            </w:r>
          </w:p>
        </w:tc>
      </w:tr>
      <w:tr w:rsidR="009053E5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IND_HORA_RELOGIO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3E5" w:rsidRDefault="009053E5" w:rsidP="009053E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53E5" w:rsidRDefault="009053E5" w:rsidP="009053E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o cadastro é feito em hora aula ou hora relogio</w:t>
            </w:r>
          </w:p>
        </w:tc>
      </w:tr>
    </w:tbl>
    <w:p w:rsidR="00B05583" w:rsidRDefault="00B05583" w:rsidP="00B05583">
      <w:pPr>
        <w:rPr>
          <w:rFonts w:ascii="Verdana" w:hAnsi="Verdana"/>
        </w:rPr>
      </w:pPr>
    </w:p>
    <w:p w:rsidR="00B05583" w:rsidRDefault="00B05583" w:rsidP="00B0558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B05583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B05583" w:rsidRPr="00C4465D" w:rsidRDefault="00B05583" w:rsidP="003D393D">
            <w:pPr>
              <w:pStyle w:val="Estilo2"/>
            </w:pPr>
            <w:r>
              <w:t>Regras</w:t>
            </w:r>
          </w:p>
        </w:tc>
      </w:tr>
      <w:tr w:rsidR="00B05583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583" w:rsidRPr="0008553C" w:rsidRDefault="00B05583" w:rsidP="00B05583">
            <w:pPr>
              <w:pStyle w:val="Corpo"/>
            </w:pPr>
            <w:r>
              <w:t>O código do externo da disciplina irá identificar unicamente a dis</w:t>
            </w:r>
            <w:r w:rsidR="00671237">
              <w:t>ci</w:t>
            </w:r>
            <w:r>
              <w:t>plina dentro do layout</w:t>
            </w:r>
          </w:p>
        </w:tc>
      </w:tr>
      <w:tr w:rsidR="00B05583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583" w:rsidRPr="0008553C" w:rsidRDefault="00B05583" w:rsidP="00B05583">
            <w:pPr>
              <w:pStyle w:val="Corpo"/>
            </w:pPr>
            <w:r>
              <w:t>O sigla da disciplina deve ser única no layout</w:t>
            </w:r>
          </w:p>
        </w:tc>
      </w:tr>
      <w:tr w:rsidR="00B05583" w:rsidRPr="001C73B8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583" w:rsidRPr="0008553C" w:rsidRDefault="00B05583" w:rsidP="00B05583">
            <w:pPr>
              <w:pStyle w:val="Corpo"/>
            </w:pPr>
            <w:r>
              <w:t>Será aplicada logica fuzzy no tipo de carga horaria para garantir que não repita o cadastro na base do SIAF</w:t>
            </w:r>
          </w:p>
        </w:tc>
      </w:tr>
      <w:tr w:rsidR="00B05583" w:rsidRPr="001C73B8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583" w:rsidRDefault="00B05583" w:rsidP="003D393D">
            <w:pPr>
              <w:pStyle w:val="Corpo"/>
            </w:pPr>
            <w:r>
              <w:t>Caso a disciplina for cobrada obrigatoriamente ela deve ter carga horária definida.</w:t>
            </w:r>
          </w:p>
        </w:tc>
      </w:tr>
    </w:tbl>
    <w:p w:rsidR="00B05583" w:rsidRDefault="00B05583" w:rsidP="00B05583">
      <w:pPr>
        <w:rPr>
          <w:rFonts w:ascii="Verdana" w:hAnsi="Verdana"/>
        </w:rPr>
      </w:pPr>
    </w:p>
    <w:p w:rsidR="00B05583" w:rsidRDefault="00B05583" w:rsidP="00603C8F">
      <w:pPr>
        <w:rPr>
          <w:rFonts w:ascii="Verdana" w:hAnsi="Verdana"/>
        </w:rPr>
      </w:pPr>
    </w:p>
    <w:p w:rsidR="00DE5E13" w:rsidRDefault="00DE5E13" w:rsidP="00603C8F">
      <w:pPr>
        <w:rPr>
          <w:rFonts w:ascii="Verdana" w:hAnsi="Verdana"/>
        </w:rPr>
      </w:pPr>
    </w:p>
    <w:p w:rsidR="00957268" w:rsidRPr="003F5FE9" w:rsidRDefault="00957268" w:rsidP="00957268">
      <w:pPr>
        <w:pStyle w:val="Estilo3"/>
        <w:rPr>
          <w:rFonts w:ascii="Arial Black" w:hAnsi="Arial Black" w:cs="Arial"/>
        </w:rPr>
      </w:pPr>
      <w:bookmarkStart w:id="11" w:name="_Toc356285491"/>
      <w:r>
        <w:t>Grade Curricular</w:t>
      </w:r>
      <w:bookmarkEnd w:id="11"/>
    </w:p>
    <w:p w:rsidR="00957268" w:rsidRDefault="00957268" w:rsidP="0095726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57268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957268" w:rsidRPr="00C4465D" w:rsidRDefault="00957268" w:rsidP="003D393D">
            <w:pPr>
              <w:pStyle w:val="Estilo2"/>
            </w:pPr>
            <w:r>
              <w:t>DEFINIÇÃO</w:t>
            </w:r>
          </w:p>
        </w:tc>
      </w:tr>
      <w:tr w:rsidR="00957268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7268" w:rsidRPr="0008553C" w:rsidRDefault="00957268" w:rsidP="003D393D">
            <w:pPr>
              <w:pStyle w:val="Corpo"/>
            </w:pPr>
            <w:r>
              <w:t xml:space="preserve">Informações do cadastro </w:t>
            </w:r>
            <w:r w:rsidR="003D393D">
              <w:t>de grades curriculares</w:t>
            </w:r>
            <w:r>
              <w:t xml:space="preserve">  da escola migrada. </w:t>
            </w:r>
          </w:p>
        </w:tc>
      </w:tr>
    </w:tbl>
    <w:p w:rsidR="00957268" w:rsidRDefault="00957268" w:rsidP="00957268">
      <w:pPr>
        <w:rPr>
          <w:rFonts w:ascii="Verdana" w:hAnsi="Verdana"/>
        </w:rPr>
      </w:pPr>
    </w:p>
    <w:p w:rsidR="00DE5E13" w:rsidRDefault="00DE5E13" w:rsidP="0095726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57268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957268" w:rsidRPr="00C4465D" w:rsidRDefault="00957268" w:rsidP="003D393D">
            <w:pPr>
              <w:pStyle w:val="Estilo2"/>
            </w:pPr>
            <w:r>
              <w:t>CAMPOS</w:t>
            </w:r>
          </w:p>
        </w:tc>
      </w:tr>
    </w:tbl>
    <w:p w:rsidR="00957268" w:rsidRPr="00E25E12" w:rsidRDefault="00957268" w:rsidP="00957268">
      <w:pPr>
        <w:pStyle w:val="Estilo2"/>
        <w:ind w:left="-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1125"/>
        <w:gridCol w:w="1141"/>
        <w:gridCol w:w="1934"/>
        <w:gridCol w:w="2949"/>
      </w:tblGrid>
      <w:tr w:rsidR="00957268" w:rsidTr="003D393D">
        <w:trPr>
          <w:trHeight w:val="435"/>
        </w:trPr>
        <w:tc>
          <w:tcPr>
            <w:tcW w:w="2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57268" w:rsidRDefault="00957268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lastRenderedPageBreak/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57268" w:rsidRDefault="00957268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57268" w:rsidRDefault="00957268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957268" w:rsidRDefault="00957268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957268" w:rsidRDefault="00957268" w:rsidP="003D393D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COD_GRD_CURRICULAR_EXT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grade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NUM_TOTAL_PERIODO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Nº total de periodos da grade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SGL_GRD_CURRICULAR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identificadora da grade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OBS_GRD_CURRICULAR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Observação geral sobre a grade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DAT_CADASTRAMENTO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Cadastramento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Curso que a grade esta vinculada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Habilitação que a grade esta vinculada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IND_TPO_HABILITACAO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Habilitação (C - Comum E- Especifica)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COD_TPO_DISC_GRADE_EXT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disciplina da Grade (Obrigatória,Optativa...)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DSC_TPO_DISC_GRADE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disciplina da Grade (Obrigatória,Optativa...)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SGL_TPO_DISC_GRADE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tipo de disciplina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disciplina da grade</w:t>
            </w:r>
          </w:p>
        </w:tc>
      </w:tr>
      <w:tr w:rsidR="00671237" w:rsidTr="003D393D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NUM_CREDITO_FINANC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Nº de creditos financeiros da disciplina</w:t>
            </w:r>
          </w:p>
        </w:tc>
      </w:tr>
      <w:tr w:rsidR="00671237" w:rsidTr="00671237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da disciplina</w:t>
            </w:r>
            <w:r w:rsidR="00131F4B">
              <w:rPr>
                <w:rFonts w:ascii="Calibri" w:hAnsi="Calibri"/>
                <w:color w:val="000000"/>
                <w:sz w:val="22"/>
                <w:szCs w:val="22"/>
              </w:rPr>
              <w:t>/Serie</w:t>
            </w:r>
            <w:bookmarkStart w:id="12" w:name="_GoBack"/>
            <w:bookmarkEnd w:id="12"/>
          </w:p>
        </w:tc>
      </w:tr>
      <w:tr w:rsidR="00671237" w:rsidTr="00671237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VAL_CARGA_HORARIA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carga horária em hora aula ou hora relogio</w:t>
            </w:r>
          </w:p>
        </w:tc>
      </w:tr>
      <w:tr w:rsidR="00671237" w:rsidTr="00671237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IND_HORA_RELOGIO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237" w:rsidRDefault="006712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1237" w:rsidRDefault="006712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se o cadastro esta em hora aula ou hora relogio</w:t>
            </w:r>
          </w:p>
        </w:tc>
      </w:tr>
    </w:tbl>
    <w:p w:rsidR="00957268" w:rsidRDefault="00957268" w:rsidP="00957268">
      <w:pPr>
        <w:rPr>
          <w:rFonts w:ascii="Verdana" w:hAnsi="Verdana"/>
        </w:rPr>
      </w:pPr>
    </w:p>
    <w:p w:rsidR="00957268" w:rsidRDefault="00957268" w:rsidP="0095726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957268" w:rsidRPr="00C4465D" w:rsidTr="003D393D">
        <w:trPr>
          <w:trHeight w:val="408"/>
        </w:trPr>
        <w:tc>
          <w:tcPr>
            <w:tcW w:w="9923" w:type="dxa"/>
            <w:shd w:val="clear" w:color="auto" w:fill="000000"/>
          </w:tcPr>
          <w:p w:rsidR="00957268" w:rsidRPr="00C4465D" w:rsidRDefault="00957268" w:rsidP="003D393D">
            <w:pPr>
              <w:pStyle w:val="Estilo2"/>
            </w:pPr>
            <w:r>
              <w:t>Regras</w:t>
            </w:r>
          </w:p>
        </w:tc>
      </w:tr>
      <w:tr w:rsidR="00957268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268" w:rsidRPr="0008553C" w:rsidRDefault="00957268" w:rsidP="00671237">
            <w:pPr>
              <w:pStyle w:val="Corpo"/>
            </w:pPr>
            <w:r>
              <w:t xml:space="preserve">O código do externo da </w:t>
            </w:r>
            <w:r w:rsidR="00671237">
              <w:t>grade</w:t>
            </w:r>
            <w:r>
              <w:t xml:space="preserve"> irá identificar unicamente a </w:t>
            </w:r>
            <w:r w:rsidR="00671237">
              <w:t>grade curricular</w:t>
            </w:r>
            <w:r>
              <w:t xml:space="preserve"> dentro do layout</w:t>
            </w:r>
          </w:p>
        </w:tc>
      </w:tr>
      <w:tr w:rsidR="00957268" w:rsidRPr="0008553C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268" w:rsidRPr="0008553C" w:rsidRDefault="00957268" w:rsidP="00671237">
            <w:pPr>
              <w:pStyle w:val="Corpo"/>
            </w:pPr>
            <w:r>
              <w:t xml:space="preserve">O sigla da </w:t>
            </w:r>
            <w:r w:rsidR="00671237">
              <w:t>grade curricular</w:t>
            </w:r>
            <w:r>
              <w:t xml:space="preserve"> deve ser única no layout</w:t>
            </w:r>
          </w:p>
        </w:tc>
      </w:tr>
      <w:tr w:rsidR="00957268" w:rsidRPr="001C73B8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7268" w:rsidRPr="0008553C" w:rsidRDefault="00671237" w:rsidP="003D393D">
            <w:pPr>
              <w:pStyle w:val="Corpo"/>
            </w:pPr>
            <w:r>
              <w:t>Caso seja informado informações de disciplina todas os campos ligados a ela passam a sem obrigatórios.</w:t>
            </w:r>
          </w:p>
        </w:tc>
      </w:tr>
      <w:tr w:rsidR="00671237" w:rsidRPr="001C73B8" w:rsidTr="003D393D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237" w:rsidRDefault="00671237" w:rsidP="003D393D">
            <w:pPr>
              <w:pStyle w:val="Corpo"/>
            </w:pPr>
            <w:r>
              <w:t>As grades curriculares serão sempre migrados para o modelo seriado.</w:t>
            </w:r>
          </w:p>
        </w:tc>
      </w:tr>
    </w:tbl>
    <w:p w:rsidR="00957268" w:rsidRDefault="00957268" w:rsidP="00957268">
      <w:pPr>
        <w:rPr>
          <w:rFonts w:ascii="Verdana" w:hAnsi="Verdana"/>
        </w:rPr>
      </w:pPr>
    </w:p>
    <w:p w:rsidR="00DE5E13" w:rsidRDefault="00DE5E13" w:rsidP="00957268">
      <w:pPr>
        <w:rPr>
          <w:rFonts w:ascii="Verdana" w:hAnsi="Verdana"/>
        </w:rPr>
      </w:pPr>
    </w:p>
    <w:p w:rsidR="00957268" w:rsidRDefault="00957268" w:rsidP="00957268">
      <w:pPr>
        <w:rPr>
          <w:rFonts w:ascii="Verdana" w:hAnsi="Verdana"/>
        </w:rPr>
      </w:pPr>
    </w:p>
    <w:p w:rsidR="00DE5E13" w:rsidRDefault="00DE5E13" w:rsidP="00957268">
      <w:pPr>
        <w:rPr>
          <w:rFonts w:ascii="Verdana" w:hAnsi="Verdana"/>
        </w:rPr>
      </w:pPr>
    </w:p>
    <w:p w:rsidR="00E9491E" w:rsidRDefault="00E9491E" w:rsidP="00E9491E">
      <w:pPr>
        <w:rPr>
          <w:rFonts w:ascii="Verdana" w:hAnsi="Verdana"/>
        </w:rPr>
      </w:pPr>
    </w:p>
    <w:p w:rsidR="00DE5E13" w:rsidRDefault="00DE5E13" w:rsidP="00957268">
      <w:pPr>
        <w:rPr>
          <w:rFonts w:ascii="Verdana" w:hAnsi="Verdana"/>
        </w:rPr>
      </w:pPr>
    </w:p>
    <w:p w:rsidR="00612F4F" w:rsidRDefault="00612F4F" w:rsidP="00957268">
      <w:pPr>
        <w:rPr>
          <w:rFonts w:ascii="Verdana" w:hAnsi="Verdana"/>
        </w:rPr>
      </w:pPr>
    </w:p>
    <w:p w:rsidR="00612F4F" w:rsidRDefault="00612F4F" w:rsidP="00957268">
      <w:pPr>
        <w:rPr>
          <w:rFonts w:ascii="Verdana" w:hAnsi="Verdana"/>
        </w:rPr>
      </w:pPr>
    </w:p>
    <w:p w:rsidR="00612F4F" w:rsidRDefault="00612F4F" w:rsidP="00957268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7844BE" w:rsidRPr="003F5FE9" w:rsidRDefault="007844BE" w:rsidP="007844BE">
      <w:pPr>
        <w:pStyle w:val="Estilo3"/>
        <w:rPr>
          <w:rFonts w:ascii="Arial Black" w:hAnsi="Arial Black" w:cs="Arial"/>
        </w:rPr>
      </w:pPr>
      <w:bookmarkStart w:id="13" w:name="_Toc356285492"/>
      <w:r>
        <w:t>Turma</w:t>
      </w:r>
      <w:bookmarkEnd w:id="13"/>
    </w:p>
    <w:p w:rsidR="007844BE" w:rsidRDefault="007844BE" w:rsidP="007844B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844BE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7844BE" w:rsidRPr="00C4465D" w:rsidRDefault="007844BE" w:rsidP="004E2BC0">
            <w:pPr>
              <w:pStyle w:val="Estilo2"/>
            </w:pPr>
            <w:r>
              <w:t>DEFINIÇÃO</w:t>
            </w:r>
          </w:p>
        </w:tc>
      </w:tr>
      <w:tr w:rsidR="007844BE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44BE" w:rsidRPr="0008553C" w:rsidRDefault="007844BE" w:rsidP="00952759">
            <w:pPr>
              <w:pStyle w:val="Corpo"/>
            </w:pPr>
            <w:r>
              <w:t xml:space="preserve">Informações do cadastro de </w:t>
            </w:r>
            <w:r w:rsidR="00952759">
              <w:t>turma, ofertas e vagas</w:t>
            </w:r>
            <w:r>
              <w:t xml:space="preserve">  da escola migrada. </w:t>
            </w:r>
          </w:p>
        </w:tc>
      </w:tr>
    </w:tbl>
    <w:p w:rsidR="007844BE" w:rsidRDefault="007844BE" w:rsidP="007844B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844BE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7844BE" w:rsidRPr="00C4465D" w:rsidRDefault="007844BE" w:rsidP="004E2BC0">
            <w:pPr>
              <w:pStyle w:val="Estilo2"/>
            </w:pPr>
            <w:r>
              <w:t>CAMPOS</w:t>
            </w:r>
          </w:p>
        </w:tc>
      </w:tr>
    </w:tbl>
    <w:p w:rsidR="007844BE" w:rsidRPr="00E25E12" w:rsidRDefault="007844BE" w:rsidP="007844BE">
      <w:pPr>
        <w:pStyle w:val="Estilo2"/>
        <w:ind w:left="-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1125"/>
        <w:gridCol w:w="1141"/>
        <w:gridCol w:w="1934"/>
        <w:gridCol w:w="2949"/>
      </w:tblGrid>
      <w:tr w:rsidR="007844BE" w:rsidTr="004E2BC0">
        <w:trPr>
          <w:trHeight w:val="435"/>
        </w:trPr>
        <w:tc>
          <w:tcPr>
            <w:tcW w:w="2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844BE" w:rsidRDefault="007844BE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844BE" w:rsidRDefault="007844BE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844BE" w:rsidRDefault="007844BE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7844BE" w:rsidRDefault="007844BE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7844BE" w:rsidRDefault="007844BE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NOM_TURMA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IND_ESPECIAL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a turma é especial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IND_HORARIO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turma é horario por data ou semanal ( D - Data , S - Semanal)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IND_EAD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a disciplina é de EAD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COD_PROFESSOR_EXT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Professor da turma 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IND_PROFESSOR_PRINCIPAL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professor é principal ou auxiliar da turma ( somente pode haver 1 professor principal)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 letivo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Campus da Turma 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Disciplina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COD_GRD_CURRICULAR_EXT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Grade Currricular que esta sendo ofertada a disciplina da turma</w:t>
            </w:r>
          </w:p>
        </w:tc>
      </w:tr>
      <w:tr w:rsidR="00952759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COD_TPO_CARGA_HOR_EXT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Tipo de Carga Horaria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DAT_HORARIO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que esta sendo realizado a aula da turma ( informar somente se o cadastro da turma for por data)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DIA_SEMANA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Dia da semana que será realizado as aulas da turma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(informar somente se o cadastro da turma for por semana)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HOR_INICIO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Hora inicial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HOR_FIM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Hora final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DAT_INICIO_DURACAO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inicio da turma (usada para disciplinas em EAD)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DAT_FIM_DURACAO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da turma (usada para disciplinas em EAD)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NUM_CAPACIDADE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Capacidade da sala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DSC_SALA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Sala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NUM_SALA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Sala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COD_CURSO_VAG_EXT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que será ofertado  vagas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COD_HABILITACAO_VAG_EXT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que será ofertado vagas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COD_CAMPUS_VAG_EXT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que será ofertado vagas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NUM_PERIODO_VAG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que será ofertado vagas da turma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IND_CALOURO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ofertada de vagas para calouro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IND_OUTRAS_CAPTACOES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oferta de vagas para outras captações ( reopção de curso, trasferencia externa ...)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IND_PROUNI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oferta de vagas para calouros de prouni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NUM_VAGAS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vagas ofertadas no perfil</w:t>
            </w:r>
          </w:p>
        </w:tc>
      </w:tr>
      <w:tr w:rsidR="00952759" w:rsidTr="00952759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COD_TURMA_ASSOC_EXT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2759" w:rsidRDefault="0095275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759" w:rsidRDefault="0095275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Turma associada ( indica as turmas praticas, estudos autonomos ..) relacionadas a turma principal</w:t>
            </w:r>
          </w:p>
        </w:tc>
      </w:tr>
    </w:tbl>
    <w:p w:rsidR="007844BE" w:rsidRDefault="007844BE" w:rsidP="007844BE">
      <w:pPr>
        <w:rPr>
          <w:rFonts w:ascii="Verdana" w:hAnsi="Verdana"/>
        </w:rPr>
      </w:pPr>
    </w:p>
    <w:p w:rsidR="007844BE" w:rsidRDefault="007844BE" w:rsidP="007844B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7844BE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7844BE" w:rsidRPr="00C4465D" w:rsidRDefault="007844BE" w:rsidP="004E2BC0">
            <w:pPr>
              <w:pStyle w:val="Estilo2"/>
            </w:pPr>
            <w:r>
              <w:t>Regras</w:t>
            </w:r>
          </w:p>
        </w:tc>
      </w:tr>
      <w:tr w:rsidR="007844BE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4BE" w:rsidRPr="0008553C" w:rsidRDefault="007844BE" w:rsidP="00952759">
            <w:pPr>
              <w:pStyle w:val="Corpo"/>
            </w:pPr>
            <w:r>
              <w:t xml:space="preserve">O código do externo da </w:t>
            </w:r>
            <w:r w:rsidR="00952759">
              <w:t>turma</w:t>
            </w:r>
            <w:r>
              <w:t xml:space="preserve"> irá identificar unicamente a </w:t>
            </w:r>
            <w:r w:rsidR="00952759">
              <w:t>TURMA</w:t>
            </w:r>
            <w:r>
              <w:t xml:space="preserve"> dentro do layout</w:t>
            </w:r>
          </w:p>
        </w:tc>
      </w:tr>
      <w:tr w:rsidR="00952759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759" w:rsidRDefault="00952759" w:rsidP="00952759">
            <w:pPr>
              <w:pStyle w:val="Corpo"/>
            </w:pPr>
            <w:r>
              <w:t>Os horários serão cadastros baseados  nas horas iniciais e finais informadas. Caso já exista um cadastro daquele horário no SIAF ele será reaproveitado.</w:t>
            </w:r>
          </w:p>
        </w:tc>
      </w:tr>
    </w:tbl>
    <w:p w:rsidR="007844BE" w:rsidRDefault="007844BE" w:rsidP="007844BE">
      <w:pPr>
        <w:rPr>
          <w:rFonts w:ascii="Verdana" w:hAnsi="Verdana"/>
        </w:rPr>
      </w:pPr>
    </w:p>
    <w:p w:rsidR="00DF2111" w:rsidRDefault="00DF2111" w:rsidP="007844BE">
      <w:pPr>
        <w:rPr>
          <w:rFonts w:ascii="Verdana" w:hAnsi="Verdana"/>
        </w:rPr>
      </w:pPr>
    </w:p>
    <w:p w:rsidR="00DF2111" w:rsidRDefault="00612F4F" w:rsidP="007844BE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DF2111" w:rsidRDefault="00DF2111" w:rsidP="007844BE">
      <w:pPr>
        <w:rPr>
          <w:rFonts w:ascii="Verdana" w:hAnsi="Verdana"/>
        </w:rPr>
      </w:pPr>
    </w:p>
    <w:p w:rsidR="004E2BC0" w:rsidRPr="003F5FE9" w:rsidRDefault="004E2BC0" w:rsidP="004E2BC0">
      <w:pPr>
        <w:pStyle w:val="Estilo3"/>
        <w:rPr>
          <w:rFonts w:ascii="Arial Black" w:hAnsi="Arial Black" w:cs="Arial"/>
        </w:rPr>
      </w:pPr>
      <w:bookmarkStart w:id="14" w:name="_Toc356285493"/>
      <w:r>
        <w:t>Aluno</w:t>
      </w:r>
      <w:bookmarkEnd w:id="14"/>
    </w:p>
    <w:p w:rsidR="004E2BC0" w:rsidRDefault="004E2BC0" w:rsidP="004E2BC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E2BC0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4E2BC0" w:rsidRPr="00C4465D" w:rsidRDefault="004E2BC0" w:rsidP="004E2BC0">
            <w:pPr>
              <w:pStyle w:val="Estilo2"/>
            </w:pPr>
            <w:r>
              <w:t>DEFINIÇÃO</w:t>
            </w:r>
          </w:p>
        </w:tc>
      </w:tr>
      <w:tr w:rsidR="004E2BC0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2BC0" w:rsidRPr="0008553C" w:rsidRDefault="004E2BC0" w:rsidP="004E2BC0">
            <w:pPr>
              <w:pStyle w:val="Corpo"/>
            </w:pPr>
            <w:r>
              <w:t xml:space="preserve">Informações do cadastro de Alunos,  endereços e movimentações de curso  da escola migrada. </w:t>
            </w:r>
          </w:p>
        </w:tc>
      </w:tr>
    </w:tbl>
    <w:p w:rsidR="004E2BC0" w:rsidRDefault="004E2BC0" w:rsidP="004E2BC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E2BC0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4E2BC0" w:rsidRPr="00C4465D" w:rsidRDefault="004E2BC0" w:rsidP="004E2BC0">
            <w:pPr>
              <w:pStyle w:val="Estilo2"/>
            </w:pPr>
            <w:r>
              <w:t>CAMPOS</w:t>
            </w:r>
          </w:p>
        </w:tc>
      </w:tr>
    </w:tbl>
    <w:p w:rsidR="004E2BC0" w:rsidRPr="00E25E12" w:rsidRDefault="004E2BC0" w:rsidP="004E2BC0">
      <w:pPr>
        <w:pStyle w:val="Estilo2"/>
        <w:ind w:left="-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3"/>
        <w:gridCol w:w="1125"/>
        <w:gridCol w:w="1141"/>
        <w:gridCol w:w="1934"/>
        <w:gridCol w:w="2949"/>
      </w:tblGrid>
      <w:tr w:rsidR="004E2BC0" w:rsidTr="004E2BC0">
        <w:trPr>
          <w:trHeight w:val="435"/>
        </w:trPr>
        <w:tc>
          <w:tcPr>
            <w:tcW w:w="2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E2BC0" w:rsidRDefault="004E2BC0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E2BC0" w:rsidRDefault="004E2BC0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E2BC0" w:rsidRDefault="004E2BC0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E2BC0" w:rsidRDefault="004E2BC0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E2BC0" w:rsidRDefault="004E2BC0" w:rsidP="004E2BC0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aluno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que o aluno se encontra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do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COD_GRD_CURRICULAR_EXT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Grade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COD_STA_ALUNO_EXT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Status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DSC_STA_ALUNO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COD_TPO_ENTRADA_EXT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Forma de ingresso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DSC_TPO_ENTRADA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Forma de ingresso que o aluno esta ou já passou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ANO_ENTRADA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 que aluno ingressou no curso informado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SEMESTRE_ENTRADA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612F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Semestre que o aluno ingressou no curso informado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DAT_SAIDA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que o aluno saiu do curso informado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COD_ESTADO_CIVIL_EXT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Estado civil do aluno(1 - SOLTEIRO(A), 2 - CASADO(A), 3 - SEPARADO(A) JUDICIALMENTE, 4 - DIVORCIADO(A), 5 - VIÚVO (A), 7 - COMPANHEIRO(A))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Cidade da naturalidade do aluno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Estado da naturalidade do aluno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COD_PAIS_EXT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Pais da naturalidade do aluno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NUM_TIT_ELEITOR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titulo de eleitor do aluno</w:t>
            </w:r>
          </w:p>
        </w:tc>
      </w:tr>
      <w:tr w:rsidR="00711CDC" w:rsidTr="004E2BC0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NUM_SECAO_TE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seção do titulo de eleitor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NUM_ZONA_TE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zona do titulo de eleitor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COD_CIDADE_TE_EXT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Cidade que foi retirado o titulo de eleitor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COD_ESTADO_TE_EXT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Estado que foi retirado o titulo de eleitor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COD_PAIS_TE_EXT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Pais que foi retirado o titulo de eleitor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NUM_CPF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NUM_CERT_MILITAR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certificado militar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NOM_ORGEXP_CM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Orgao expedidor do certificado militar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DSC_SITUACAO_CM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Situação do certificado militar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DAT_EMISSAO_CM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emissão do certificado militar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NUM_IDENTIDADE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identidade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DAT_EMISSAO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emissão da identidade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NOM_ORGEXP_CI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Orgão expedidor da identidade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COD_TPO_DOCUMENTO_EXT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tipo de documento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DSC_TPO_DOCUMENTO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DAT_PRAZO_ENTREGA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prazo para que o aluno entregue o documento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IND_ENTREGA_DOC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aluno entregou o documento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IND_ESTRANGEIRO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documento é de estrangeiro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NUM_DOCUMENTO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documento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DAT_VALIDADE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validade do documento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DAT_ENTRADA_PAIS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entrada no país do estrageiro com documento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DAT_EXPEDICAO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expedição do documento de estrangeiro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COD_PARENTE_EXT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parente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COD_GRAU_PARENTESCO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Grau de parentesco (1- PAI, 7-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IRMÃO, 8- IRMÃ, 2- MÃE, 9- CÔNJUGE, 14- FILHO, 15- FILHA, 26- ENTEADO (A))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NOM_PARENTE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Parente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Pr="00711CDC" w:rsidRDefault="00711CDC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711CDC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COD_EST_CIVIL_PARENT_EXT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Estado civil do parente do  aluno(1 - SOLTEIRO(A), 2 - CASADO(A), 3 - SEPARADO(A) JUDICIALMENTE, 4 - DIVORCIADO(A), 5 - VIÚVO (A), 7 - COMPANHEIRO(A))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COD_TPO_DEFICIENCIA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deficiencia do aluno (1 - DEFICIÊNCIA AUDITIVA, 2 - DEFICIÊNCIA VISUAL, 3 - DEFICIÊNCIA MOTORA)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NOM_ALUNO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NUM_MATRICULA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Matrícula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DAT_NASCIMENTO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Nascimento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DAT_COLACAO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colação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IND_SEXO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sexo do aluno (M-Masculino F-Feminino)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IND_CANHOTO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612F4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se o aluno é canhoto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COD_TPO_SANGUINEO_EXT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sanguineo do aluno (1 - SANGUE O POSITIVO, 2 - SANGUE A POSITIVO, 3 - SANGUE B POSITIVO, 4 - SANGUE AB POSITIVO, 5 - SANGUE AB NEGATIVO, 6 - SANGUE A NEGATIVO, 7 - SANGUE O NEGATIVO)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DSC_OBSERVACAO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Observação geral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ANO_ENADE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Ano que aluno realizou ou foi indicado para o enade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DAT_PROVA_ENADE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prova do enade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COD_TPO_ALUNO_ENADE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aluno do ENADE ( 1- INGRESSANTE, 2- CONCLUINTE)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COD_STA_ALUNO_ENADE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 do aluno no ENADE (1 - Dispensado, 2 - Participante, 3 - Não Compareceu, 4 - Dispensado por Ordem Judicial, 5 - Inscrito)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COD_TPO_TITULACAO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titulação do aluno (20 - ENSINO SUPERIOR,  35 - PÓS-GRADUAÇÃO, 25 - ESPECIALISTA, 26 - MESTRADO, 21 - DOUTORADO, 32 - PH.D., 34 - LIVRE-DOCENTE)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DAT_TITULACAO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titulação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COD_INSTIT_EXTERNA_EXT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Codigo externo da instituição externa que o aluno realizou 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titulação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EML_ALUNO_1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principal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EML_ALUNO_2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secundario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TEL_CELULAR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Celular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COD_CIDADE_RES_EXT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 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COD_ESTADO_RES_EXT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COD_PAIS_RES_EXT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país 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NOM_LOGRADOURO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Logradouro do endereço residencial do aluno ( Rua, Av.. - N º)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NOM_COMPLEMENTO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Complemento 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NOM_BAIRRO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Bairro 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 do endereço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TEL_ENDERECO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Telefefone residencial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COD_CIDADE_COB_EXT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cidade 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COD_ESTADO_COB_EXT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estadodo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COD_PAIS_COB_EXT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país 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NOM_LOGRADOURO_COB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Logradouro do endereço cobrança do aluno ( Rua, Av.. - N º)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NOM_COMPLEMENTO_COB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Complemento 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NOM_BAIRRO_COB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Bairro 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CEP_ENDERECO_COB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Cep do endereço cobrança do aluno</w:t>
            </w:r>
          </w:p>
        </w:tc>
      </w:tr>
      <w:tr w:rsidR="00711CDC" w:rsidTr="00711CDC">
        <w:trPr>
          <w:trHeight w:val="315"/>
        </w:trPr>
        <w:tc>
          <w:tcPr>
            <w:tcW w:w="2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TEL_ENDERECO_COB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1CDC" w:rsidRDefault="00711CD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1CDC" w:rsidRDefault="00711CD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Telefefone cobrança do aluno</w:t>
            </w:r>
          </w:p>
        </w:tc>
      </w:tr>
    </w:tbl>
    <w:p w:rsidR="004E2BC0" w:rsidRDefault="004E2BC0" w:rsidP="004E2BC0">
      <w:pPr>
        <w:rPr>
          <w:rFonts w:ascii="Verdana" w:hAnsi="Verdana"/>
        </w:rPr>
      </w:pPr>
    </w:p>
    <w:p w:rsidR="004E2BC0" w:rsidRDefault="004E2BC0" w:rsidP="004E2BC0">
      <w:pPr>
        <w:rPr>
          <w:rFonts w:ascii="Verdana" w:hAnsi="Verdana"/>
        </w:rPr>
      </w:pPr>
    </w:p>
    <w:p w:rsidR="007273A5" w:rsidRDefault="007273A5" w:rsidP="004E2BC0">
      <w:pPr>
        <w:rPr>
          <w:rFonts w:ascii="Verdana" w:hAnsi="Verdana"/>
        </w:rPr>
      </w:pPr>
    </w:p>
    <w:p w:rsidR="007273A5" w:rsidRDefault="007273A5" w:rsidP="004E2BC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E2BC0" w:rsidRPr="00C4465D" w:rsidTr="004E2BC0">
        <w:trPr>
          <w:trHeight w:val="408"/>
        </w:trPr>
        <w:tc>
          <w:tcPr>
            <w:tcW w:w="9923" w:type="dxa"/>
            <w:shd w:val="clear" w:color="auto" w:fill="000000"/>
          </w:tcPr>
          <w:p w:rsidR="004E2BC0" w:rsidRPr="00C4465D" w:rsidRDefault="004E2BC0" w:rsidP="004E2BC0">
            <w:pPr>
              <w:pStyle w:val="Estilo2"/>
            </w:pPr>
            <w:r>
              <w:t>Regras</w:t>
            </w:r>
          </w:p>
        </w:tc>
      </w:tr>
      <w:tr w:rsidR="004E2BC0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BC0" w:rsidRPr="0008553C" w:rsidRDefault="00711CDC" w:rsidP="00711CDC">
            <w:pPr>
              <w:pStyle w:val="Corpo"/>
            </w:pPr>
            <w:r>
              <w:t>O código do externo do aluno irá identificar unicamente o aluno e suas movimentacoes</w:t>
            </w:r>
            <w:r w:rsidR="004E2BC0">
              <w:t xml:space="preserve"> dentro do layout</w:t>
            </w:r>
            <w:r>
              <w:t>. Para cada curso/habilitação/grade/campus/turno/ano_entrada/semestre_entrada/dat_saida/forma_ingresso deverá existir um COD_ALUNO_EXT (código aluno externo) diferente.</w:t>
            </w:r>
          </w:p>
        </w:tc>
      </w:tr>
      <w:tr w:rsidR="004E2BC0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BC0" w:rsidRDefault="00711CDC" w:rsidP="004E2BC0">
            <w:pPr>
              <w:pStyle w:val="Corpo"/>
            </w:pPr>
            <w:r>
              <w:t>Deveram conter todas as movimentações do aluno dentro da escola migrada</w:t>
            </w:r>
          </w:p>
        </w:tc>
      </w:tr>
      <w:tr w:rsidR="00711CDC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CDC" w:rsidRDefault="00711CDC" w:rsidP="004E2BC0">
            <w:pPr>
              <w:pStyle w:val="Corpo"/>
            </w:pPr>
            <w:r>
              <w:t>Caso informado alguma informação de parente, titulação, endereço e documentação todos os campos relacionados passam a ser obrigatórios.</w:t>
            </w:r>
          </w:p>
        </w:tc>
      </w:tr>
      <w:tr w:rsidR="00711CDC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1CDC" w:rsidRDefault="00711CDC" w:rsidP="0039002C">
            <w:pPr>
              <w:pStyle w:val="Corpo"/>
            </w:pPr>
            <w:r>
              <w:t xml:space="preserve">Para cada movimentação o sistema ira gerar um numero de matricula, caso ele repita no layout para a mesma pessoa. </w:t>
            </w:r>
            <w:r w:rsidR="0039002C">
              <w:lastRenderedPageBreak/>
              <w:t>Formato ( matr – sequencial)</w:t>
            </w:r>
          </w:p>
        </w:tc>
      </w:tr>
      <w:tr w:rsidR="0039002C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02C" w:rsidRDefault="0039002C" w:rsidP="0039002C">
            <w:pPr>
              <w:pStyle w:val="Corpo"/>
            </w:pPr>
            <w:r>
              <w:lastRenderedPageBreak/>
              <w:t>A grade do aluno sempre será a ultima movimentada pelo aluno.</w:t>
            </w:r>
          </w:p>
        </w:tc>
      </w:tr>
      <w:tr w:rsidR="0039002C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002C" w:rsidRDefault="0039002C" w:rsidP="0039002C">
            <w:pPr>
              <w:pStyle w:val="Corpo"/>
            </w:pPr>
            <w:r>
              <w:t>Não serão gerados remanejamentos na migração.</w:t>
            </w:r>
          </w:p>
        </w:tc>
      </w:tr>
      <w:tr w:rsidR="004D02BA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2BA" w:rsidRDefault="004D02BA" w:rsidP="0039002C">
            <w:pPr>
              <w:pStyle w:val="Corpo"/>
            </w:pPr>
            <w:r>
              <w:t>Caso o cep não for informado o endereço não será cadastrado</w:t>
            </w:r>
          </w:p>
        </w:tc>
      </w:tr>
      <w:tr w:rsidR="004D02BA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2BA" w:rsidRDefault="004D02BA" w:rsidP="0039002C">
            <w:pPr>
              <w:pStyle w:val="Corpo"/>
            </w:pPr>
            <w:r>
              <w:t>Se o telefone não for infomado serão cadastrados  zeros no local</w:t>
            </w:r>
          </w:p>
        </w:tc>
      </w:tr>
      <w:tr w:rsidR="002F2D79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D79" w:rsidRDefault="002F2D79" w:rsidP="0039002C">
            <w:pPr>
              <w:pStyle w:val="Corpo"/>
            </w:pPr>
            <w:r>
              <w:t>Para que não cadastre o mesmo documento já existente no SIAF será aplicado logica fuzzy para encontrar o documento no SIAF.</w:t>
            </w:r>
          </w:p>
        </w:tc>
      </w:tr>
      <w:tr w:rsidR="002F2D79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2D79" w:rsidRDefault="002F2D79" w:rsidP="0039002C">
            <w:pPr>
              <w:pStyle w:val="Corpo"/>
            </w:pPr>
            <w:r>
              <w:t>A documentação de estrangeiro somente poderá ser informada se o campo COD_PAIS_EXT for diferente do pais BRASIL.</w:t>
            </w:r>
          </w:p>
        </w:tc>
      </w:tr>
      <w:tr w:rsidR="00BC4295" w:rsidRPr="0008553C" w:rsidTr="004E2BC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295" w:rsidRDefault="00BC4295" w:rsidP="0039002C">
            <w:pPr>
              <w:pStyle w:val="Corpo"/>
            </w:pPr>
            <w:r>
              <w:t>As referencias de status, tipo de saída e forma de ingresso serão preenchidas manualmente para cada migração.</w:t>
            </w:r>
          </w:p>
        </w:tc>
      </w:tr>
    </w:tbl>
    <w:p w:rsidR="004E2BC0" w:rsidRDefault="004E2BC0" w:rsidP="004E2BC0">
      <w:pPr>
        <w:rPr>
          <w:rFonts w:ascii="Verdana" w:hAnsi="Verdana"/>
        </w:rPr>
      </w:pPr>
    </w:p>
    <w:p w:rsidR="007844BE" w:rsidRDefault="007844BE" w:rsidP="007844BE">
      <w:pPr>
        <w:rPr>
          <w:rFonts w:ascii="Verdana" w:hAnsi="Verdana"/>
        </w:rPr>
      </w:pPr>
    </w:p>
    <w:p w:rsidR="00E212A0" w:rsidRDefault="00E212A0" w:rsidP="007844BE">
      <w:pPr>
        <w:rPr>
          <w:rFonts w:ascii="Verdana" w:hAnsi="Verdana"/>
        </w:rPr>
      </w:pPr>
    </w:p>
    <w:p w:rsidR="00F51DDF" w:rsidRDefault="00F51DDF" w:rsidP="007844BE">
      <w:pPr>
        <w:rPr>
          <w:rFonts w:ascii="Verdana" w:hAnsi="Verdana"/>
        </w:rPr>
      </w:pPr>
    </w:p>
    <w:p w:rsidR="00F51DDF" w:rsidRDefault="00F51DDF" w:rsidP="007844BE">
      <w:pPr>
        <w:rPr>
          <w:rFonts w:ascii="Verdana" w:hAnsi="Verdana"/>
        </w:rPr>
      </w:pPr>
    </w:p>
    <w:p w:rsidR="00F51DDF" w:rsidRDefault="00F51DDF" w:rsidP="007844BE">
      <w:pPr>
        <w:rPr>
          <w:rFonts w:ascii="Verdana" w:hAnsi="Verdana"/>
        </w:rPr>
      </w:pPr>
    </w:p>
    <w:p w:rsidR="00F51DDF" w:rsidRDefault="00F51DDF" w:rsidP="007844BE">
      <w:pPr>
        <w:rPr>
          <w:rFonts w:ascii="Verdana" w:hAnsi="Verdana"/>
        </w:rPr>
      </w:pPr>
    </w:p>
    <w:p w:rsidR="00E212A0" w:rsidRDefault="00E212A0" w:rsidP="007844BE">
      <w:pPr>
        <w:rPr>
          <w:rFonts w:ascii="Verdana" w:hAnsi="Verdana"/>
        </w:rPr>
      </w:pPr>
    </w:p>
    <w:p w:rsidR="00017EB2" w:rsidRPr="003F5FE9" w:rsidRDefault="00017EB2" w:rsidP="00017EB2">
      <w:pPr>
        <w:pStyle w:val="Estilo3"/>
        <w:rPr>
          <w:rFonts w:ascii="Arial Black" w:hAnsi="Arial Black" w:cs="Arial"/>
        </w:rPr>
      </w:pPr>
      <w:bookmarkStart w:id="15" w:name="_Toc356285494"/>
      <w:r>
        <w:t>Solicitação</w:t>
      </w:r>
      <w:bookmarkEnd w:id="15"/>
    </w:p>
    <w:p w:rsidR="00017EB2" w:rsidRDefault="00017EB2" w:rsidP="00017EB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17EB2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017EB2" w:rsidRPr="00C4465D" w:rsidRDefault="00017EB2" w:rsidP="00F8616B">
            <w:pPr>
              <w:pStyle w:val="Estilo2"/>
            </w:pPr>
            <w:r>
              <w:t>DEFINIÇÃO</w:t>
            </w:r>
          </w:p>
        </w:tc>
      </w:tr>
      <w:tr w:rsidR="00017EB2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EB2" w:rsidRPr="0008553C" w:rsidRDefault="00017EB2" w:rsidP="00017EB2">
            <w:pPr>
              <w:pStyle w:val="Corpo"/>
            </w:pPr>
            <w:r>
              <w:t xml:space="preserve">Informações do cadastro de Protocolo e sua configuração da escola migrada. </w:t>
            </w:r>
          </w:p>
        </w:tc>
      </w:tr>
    </w:tbl>
    <w:p w:rsidR="00017EB2" w:rsidRDefault="00017EB2" w:rsidP="00017EB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17EB2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017EB2" w:rsidRPr="00C4465D" w:rsidRDefault="00017EB2" w:rsidP="00F8616B">
            <w:pPr>
              <w:pStyle w:val="Estilo2"/>
            </w:pPr>
            <w:r>
              <w:t>CAMPOS</w:t>
            </w:r>
          </w:p>
        </w:tc>
      </w:tr>
    </w:tbl>
    <w:p w:rsidR="00017EB2" w:rsidRPr="00E25E12" w:rsidRDefault="00017EB2" w:rsidP="00017EB2">
      <w:pPr>
        <w:pStyle w:val="Estilo2"/>
        <w:ind w:hanging="567"/>
        <w:rPr>
          <w:color w:val="auto"/>
        </w:rPr>
      </w:pPr>
      <w:r>
        <w:rPr>
          <w:color w:val="auto"/>
        </w:rPr>
        <w:t>Tipo de Solicitação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125"/>
        <w:gridCol w:w="1141"/>
        <w:gridCol w:w="1934"/>
        <w:gridCol w:w="2218"/>
      </w:tblGrid>
      <w:tr w:rsidR="00017EB2" w:rsidTr="00F8616B">
        <w:trPr>
          <w:trHeight w:val="435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017EB2" w:rsidTr="00F8616B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tipo de solicitação</w:t>
            </w:r>
          </w:p>
        </w:tc>
      </w:tr>
      <w:tr w:rsidR="00017EB2" w:rsidTr="00F8616B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DSC_TPO_SOLICITACAO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tipo de solicitação</w:t>
            </w:r>
          </w:p>
        </w:tc>
      </w:tr>
      <w:tr w:rsidR="00017EB2" w:rsidTr="00F8616B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VAL_TAXA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cobrado pela solicitação</w:t>
            </w:r>
          </w:p>
        </w:tc>
      </w:tr>
      <w:tr w:rsidR="00017EB2" w:rsidTr="00F8616B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USA_DISCIPLINAS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para informar se a solicitação utiliza disciplinas</w:t>
            </w:r>
          </w:p>
        </w:tc>
      </w:tr>
      <w:tr w:rsidR="00017EB2" w:rsidTr="00F8616B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COD_GRP_SOLICITACAO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Grupo da solicitação (1-secretaria 11-Financeiro)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COD_ETAPA_SOLICITACAO_EXT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etapa da solicitação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DSC_ETAPA_SOLICITACAO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etapa da solicitação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QTD_PRAZO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Quantidade de dias para atendimento da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etapa solicitação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ORD_ETAPA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Ordem da etapa da solicitação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COD_GRP_USUARIO_AVALIADOR_EXT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grupo avaliador da etapa solicitação</w:t>
            </w:r>
          </w:p>
        </w:tc>
      </w:tr>
      <w:tr w:rsidR="00017EB2" w:rsidTr="00017EB2">
        <w:trPr>
          <w:trHeight w:val="31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DSC_GRP_USUARIO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7EB2" w:rsidRDefault="00017E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7EB2" w:rsidRDefault="00017E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grupo avaliador da etapa da solicitação</w:t>
            </w:r>
          </w:p>
        </w:tc>
      </w:tr>
    </w:tbl>
    <w:p w:rsidR="00017EB2" w:rsidRDefault="00017EB2" w:rsidP="00017EB2">
      <w:pPr>
        <w:rPr>
          <w:rFonts w:ascii="Verdana" w:hAnsi="Verdana"/>
        </w:rPr>
      </w:pPr>
    </w:p>
    <w:p w:rsidR="00017EB2" w:rsidRDefault="00017EB2" w:rsidP="00017EB2">
      <w:pPr>
        <w:rPr>
          <w:rFonts w:ascii="Verdana" w:hAnsi="Verdana"/>
        </w:rPr>
      </w:pPr>
    </w:p>
    <w:p w:rsidR="00017EB2" w:rsidRPr="00E25E12" w:rsidRDefault="00017EB2" w:rsidP="00017EB2">
      <w:pPr>
        <w:pStyle w:val="Estilo2"/>
        <w:ind w:left="-567"/>
        <w:rPr>
          <w:color w:val="auto"/>
        </w:rPr>
      </w:pPr>
      <w:r>
        <w:rPr>
          <w:color w:val="auto"/>
        </w:rPr>
        <w:t>Solicitação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7"/>
        <w:gridCol w:w="1125"/>
        <w:gridCol w:w="1141"/>
        <w:gridCol w:w="1934"/>
        <w:gridCol w:w="2785"/>
      </w:tblGrid>
      <w:tr w:rsidR="00017EB2" w:rsidTr="00BC4295">
        <w:trPr>
          <w:trHeight w:val="435"/>
        </w:trPr>
        <w:tc>
          <w:tcPr>
            <w:tcW w:w="2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17EB2" w:rsidRDefault="00017EB2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solicitação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tipo de solicitacao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DAT_SOLICITACAO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abertura da solicitação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DSC_MOTIVO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motivo de abrir a solicitacao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SOL_PROTOCOLO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protocolo foi aberto pelo aluno ou funcionario A-Aluno F-Funcionario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COD_USUARIO_ABERTURA_EXT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Usuario que abriu a solicitação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COD_ETAPA_SOLICITACAO_EXT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Etapa do protocolo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COD_STATUS_ETAPA_EXT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status da etapa do protocolo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DSC_STATUS_ETAPA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status da etapa do protocolo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DAT_ABERTURA_ETAPA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inicio da etapa do protocolo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DAT_CONCLUSAO_ETAPA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conclusão da etapa do protocolo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COD_USUARIO_EXT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Usuario que finalizou a etapa</w:t>
            </w:r>
          </w:p>
        </w:tc>
      </w:tr>
      <w:tr w:rsidR="00BC4295" w:rsidTr="00BC4295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OBS_ETAPA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4295" w:rsidRDefault="00BC429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295" w:rsidRDefault="00BC429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Acompanhamento da etapa do protocolo</w:t>
            </w:r>
          </w:p>
        </w:tc>
      </w:tr>
      <w:tr w:rsidR="00E96598" w:rsidTr="00E96598">
        <w:trPr>
          <w:trHeight w:val="315"/>
        </w:trPr>
        <w:tc>
          <w:tcPr>
            <w:tcW w:w="2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6598" w:rsidRDefault="00E96598" w:rsidP="00F861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6598" w:rsidRDefault="00E96598" w:rsidP="00E9659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6598" w:rsidRDefault="00E96598" w:rsidP="00F861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6598" w:rsidRDefault="00E96598" w:rsidP="00F8616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6598" w:rsidRDefault="00E96598" w:rsidP="00F8616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Disciplinas da Solicitação</w:t>
            </w:r>
          </w:p>
        </w:tc>
      </w:tr>
    </w:tbl>
    <w:p w:rsidR="00BC4295" w:rsidRDefault="00BC4295" w:rsidP="00BC4295">
      <w:pPr>
        <w:rPr>
          <w:rFonts w:ascii="Verdana" w:hAnsi="Verdana"/>
        </w:rPr>
      </w:pPr>
    </w:p>
    <w:p w:rsidR="00017EB2" w:rsidRDefault="00017EB2" w:rsidP="00017EB2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17EB2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017EB2" w:rsidRPr="00C4465D" w:rsidRDefault="00017EB2" w:rsidP="00F8616B">
            <w:pPr>
              <w:pStyle w:val="Estilo2"/>
            </w:pPr>
            <w:r>
              <w:t>Regras</w:t>
            </w:r>
          </w:p>
        </w:tc>
      </w:tr>
      <w:tr w:rsidR="00017EB2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EB2" w:rsidRPr="0008553C" w:rsidRDefault="00017EB2" w:rsidP="00BC4295">
            <w:pPr>
              <w:pStyle w:val="Corpo"/>
            </w:pPr>
            <w:r>
              <w:t xml:space="preserve">O código do externo </w:t>
            </w:r>
            <w:r w:rsidR="00BC4295">
              <w:t>da tipo de solicitação irá idenficar unicamente a configuração do protocolo.</w:t>
            </w:r>
          </w:p>
        </w:tc>
      </w:tr>
      <w:tr w:rsidR="00017EB2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EB2" w:rsidRPr="0008553C" w:rsidRDefault="00BC4295" w:rsidP="00BC4295">
            <w:pPr>
              <w:pStyle w:val="Corpo"/>
            </w:pPr>
            <w:r>
              <w:t xml:space="preserve">O código do externo da solicitação </w:t>
            </w:r>
            <w:r w:rsidR="00017EB2">
              <w:t xml:space="preserve">irá identificar unicamente o </w:t>
            </w:r>
            <w:r>
              <w:t>protocolo</w:t>
            </w:r>
          </w:p>
        </w:tc>
      </w:tr>
      <w:tr w:rsidR="00017EB2" w:rsidRPr="001C73B8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EB2" w:rsidRPr="0008553C" w:rsidRDefault="00BC4295" w:rsidP="00F8616B">
            <w:pPr>
              <w:pStyle w:val="Corpo"/>
            </w:pPr>
            <w:r>
              <w:lastRenderedPageBreak/>
              <w:t>As referencias de status serão cadastradas manuamente para que a não seja criado nenhum status indevido.</w:t>
            </w:r>
          </w:p>
        </w:tc>
      </w:tr>
      <w:tr w:rsidR="00BC4295" w:rsidRPr="001C73B8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295" w:rsidRDefault="00BC4295" w:rsidP="00F8616B">
            <w:pPr>
              <w:pStyle w:val="Corpo"/>
            </w:pPr>
            <w:r>
              <w:t>As permissões de acesso especiais deverão ser incluídas após a migração.</w:t>
            </w:r>
          </w:p>
        </w:tc>
      </w:tr>
    </w:tbl>
    <w:p w:rsidR="00017EB2" w:rsidRDefault="00017EB2" w:rsidP="00017EB2">
      <w:pPr>
        <w:rPr>
          <w:rFonts w:ascii="Verdana" w:hAnsi="Verdana"/>
        </w:rPr>
      </w:pPr>
    </w:p>
    <w:p w:rsidR="00957268" w:rsidRDefault="00957268" w:rsidP="00603C8F">
      <w:pPr>
        <w:rPr>
          <w:rFonts w:ascii="Verdana" w:hAnsi="Verdana"/>
        </w:rPr>
      </w:pPr>
    </w:p>
    <w:p w:rsidR="008C533C" w:rsidRDefault="008C533C" w:rsidP="00603C8F">
      <w:pPr>
        <w:rPr>
          <w:rFonts w:ascii="Verdana" w:hAnsi="Verdana"/>
        </w:rPr>
      </w:pPr>
    </w:p>
    <w:p w:rsidR="00827339" w:rsidRDefault="00827339" w:rsidP="00827339">
      <w:pPr>
        <w:rPr>
          <w:rFonts w:ascii="Verdana" w:hAnsi="Verdana"/>
        </w:rPr>
      </w:pPr>
    </w:p>
    <w:p w:rsidR="00827339" w:rsidRDefault="00827339" w:rsidP="00827339">
      <w:pPr>
        <w:rPr>
          <w:rFonts w:ascii="Verdana" w:hAnsi="Verdana"/>
        </w:rPr>
      </w:pPr>
    </w:p>
    <w:p w:rsidR="004B5268" w:rsidRDefault="004B5268" w:rsidP="00603C8F">
      <w:pPr>
        <w:rPr>
          <w:rFonts w:ascii="Verdana" w:hAnsi="Verdana"/>
        </w:rPr>
      </w:pPr>
    </w:p>
    <w:p w:rsidR="00414673" w:rsidRPr="003F5FE9" w:rsidRDefault="00414673" w:rsidP="00414673">
      <w:pPr>
        <w:pStyle w:val="Estilo3"/>
        <w:rPr>
          <w:rFonts w:ascii="Arial Black" w:hAnsi="Arial Black" w:cs="Arial"/>
        </w:rPr>
      </w:pPr>
      <w:bookmarkStart w:id="16" w:name="_Toc356285495"/>
      <w:r>
        <w:t>Matricula</w:t>
      </w:r>
      <w:bookmarkEnd w:id="16"/>
    </w:p>
    <w:p w:rsidR="008C533C" w:rsidRDefault="008C533C" w:rsidP="008C5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C533C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8C533C" w:rsidRPr="00C4465D" w:rsidRDefault="008C533C" w:rsidP="00F8616B">
            <w:pPr>
              <w:pStyle w:val="Estilo2"/>
            </w:pPr>
            <w:r>
              <w:t>DEFINIÇÃO</w:t>
            </w:r>
          </w:p>
        </w:tc>
      </w:tr>
      <w:tr w:rsidR="008C533C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33C" w:rsidRPr="0008553C" w:rsidRDefault="00414673" w:rsidP="00414673">
            <w:pPr>
              <w:pStyle w:val="Corpo"/>
            </w:pPr>
            <w:r>
              <w:t xml:space="preserve">Informações do cadastro da matricula e configurações de matricula e informações de trancamento e cancelamento  da escola migrada. </w:t>
            </w:r>
            <w:r w:rsidR="008C533C">
              <w:t xml:space="preserve"> </w:t>
            </w:r>
          </w:p>
        </w:tc>
      </w:tr>
    </w:tbl>
    <w:p w:rsidR="008C533C" w:rsidRDefault="008C533C" w:rsidP="008C5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C533C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8C533C" w:rsidRPr="00C4465D" w:rsidRDefault="008C533C" w:rsidP="00F8616B">
            <w:pPr>
              <w:pStyle w:val="Estilo2"/>
            </w:pPr>
            <w:r>
              <w:t>CAMPOS</w:t>
            </w:r>
          </w:p>
        </w:tc>
      </w:tr>
    </w:tbl>
    <w:p w:rsidR="008C533C" w:rsidRPr="00E25E12" w:rsidRDefault="008C533C" w:rsidP="008C533C">
      <w:pPr>
        <w:pStyle w:val="Estilo2"/>
        <w:ind w:hanging="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125"/>
        <w:gridCol w:w="1141"/>
        <w:gridCol w:w="1934"/>
        <w:gridCol w:w="2218"/>
      </w:tblGrid>
      <w:tr w:rsidR="008C533C" w:rsidTr="008C533C">
        <w:trPr>
          <w:trHeight w:val="435"/>
        </w:trPr>
        <w:tc>
          <w:tcPr>
            <w:tcW w:w="3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C533C" w:rsidRDefault="008C533C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C533C" w:rsidRDefault="008C533C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C533C" w:rsidRDefault="008C533C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C533C" w:rsidRDefault="008C533C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C533C" w:rsidRDefault="008C533C" w:rsidP="00F8616B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DAT_MATRICULA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Matricula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COD_STA_MATRICULA_EXT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matricula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DSC_STA_MATRICULA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status de matricula</w:t>
            </w:r>
          </w:p>
        </w:tc>
      </w:tr>
      <w:tr w:rsidR="008C533C" w:rsidTr="008C533C">
        <w:trPr>
          <w:trHeight w:val="315"/>
        </w:trPr>
        <w:tc>
          <w:tcPr>
            <w:tcW w:w="35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COD_SOLICITACAO_EXT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33C" w:rsidRDefault="008C5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533C" w:rsidRDefault="008C5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solicitação de trancamento ou cancelamento de matricula</w:t>
            </w:r>
          </w:p>
        </w:tc>
      </w:tr>
    </w:tbl>
    <w:p w:rsidR="008C533C" w:rsidRDefault="008C533C" w:rsidP="008C533C">
      <w:pPr>
        <w:rPr>
          <w:rFonts w:ascii="Verdana" w:hAnsi="Verdana"/>
        </w:rPr>
      </w:pPr>
    </w:p>
    <w:p w:rsidR="008C533C" w:rsidRDefault="008C533C" w:rsidP="008C5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C533C" w:rsidRPr="00C4465D" w:rsidTr="00F8616B">
        <w:trPr>
          <w:trHeight w:val="408"/>
        </w:trPr>
        <w:tc>
          <w:tcPr>
            <w:tcW w:w="9923" w:type="dxa"/>
            <w:shd w:val="clear" w:color="auto" w:fill="000000"/>
          </w:tcPr>
          <w:p w:rsidR="008C533C" w:rsidRPr="00C4465D" w:rsidRDefault="008C533C" w:rsidP="00F8616B">
            <w:pPr>
              <w:pStyle w:val="Estilo2"/>
            </w:pPr>
            <w:r>
              <w:t>Regras</w:t>
            </w:r>
          </w:p>
        </w:tc>
      </w:tr>
      <w:tr w:rsidR="008C533C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3C" w:rsidRPr="0008553C" w:rsidRDefault="008C533C" w:rsidP="008C533C">
            <w:pPr>
              <w:pStyle w:val="Corpo"/>
            </w:pPr>
            <w:r>
              <w:t>O código do externo do aluno e da turma identifica unicamento a matricula no layout.</w:t>
            </w:r>
          </w:p>
        </w:tc>
      </w:tr>
      <w:tr w:rsidR="008C533C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3C" w:rsidRPr="0008553C" w:rsidRDefault="008C533C" w:rsidP="00F8616B">
            <w:pPr>
              <w:pStyle w:val="Corpo"/>
            </w:pPr>
            <w:r>
              <w:t>A solicitação devem ser preenchida quando o status for de trancamento ou cancelamento de matricula</w:t>
            </w:r>
          </w:p>
        </w:tc>
      </w:tr>
      <w:tr w:rsidR="008C533C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3C" w:rsidRDefault="008C533C" w:rsidP="00F8616B">
            <w:pPr>
              <w:pStyle w:val="Corpo"/>
            </w:pPr>
            <w:r>
              <w:t>Serão gerados os processos de matricula seriado e seriado 1 contrato (pos-graduação)</w:t>
            </w:r>
          </w:p>
        </w:tc>
      </w:tr>
      <w:tr w:rsidR="008C533C" w:rsidRPr="0008553C" w:rsidTr="00F8616B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33C" w:rsidRDefault="008C533C" w:rsidP="00F8616B">
            <w:pPr>
              <w:pStyle w:val="Corpo"/>
            </w:pPr>
            <w:r>
              <w:t>Serão gerados os eventos de matricula alteração da secretaria e abandono.</w:t>
            </w:r>
          </w:p>
        </w:tc>
      </w:tr>
    </w:tbl>
    <w:p w:rsidR="008C533C" w:rsidRDefault="008C533C" w:rsidP="008C533C">
      <w:pPr>
        <w:rPr>
          <w:rFonts w:ascii="Verdana" w:hAnsi="Verdana"/>
        </w:rPr>
      </w:pPr>
    </w:p>
    <w:p w:rsidR="008C533C" w:rsidRDefault="008C533C" w:rsidP="008C533C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2432B9" w:rsidRDefault="002432B9" w:rsidP="008C533C">
      <w:pPr>
        <w:rPr>
          <w:rFonts w:ascii="Verdana" w:hAnsi="Verdana"/>
        </w:rPr>
      </w:pPr>
    </w:p>
    <w:p w:rsidR="002432B9" w:rsidRDefault="002432B9" w:rsidP="008C533C">
      <w:pPr>
        <w:rPr>
          <w:rFonts w:ascii="Verdana" w:hAnsi="Verdana"/>
        </w:rPr>
      </w:pPr>
    </w:p>
    <w:p w:rsidR="00414673" w:rsidRPr="003F5FE9" w:rsidRDefault="00414673" w:rsidP="00414673">
      <w:pPr>
        <w:pStyle w:val="Estilo3"/>
        <w:rPr>
          <w:rFonts w:ascii="Arial Black" w:hAnsi="Arial Black" w:cs="Arial"/>
        </w:rPr>
      </w:pPr>
      <w:bookmarkStart w:id="17" w:name="_Toc356285496"/>
      <w:r>
        <w:t>Plano de Avaliação e Notas</w:t>
      </w:r>
      <w:bookmarkEnd w:id="17"/>
    </w:p>
    <w:p w:rsidR="00256366" w:rsidRDefault="00256366" w:rsidP="0025636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5636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256366" w:rsidRPr="00C4465D" w:rsidRDefault="00256366" w:rsidP="00A71D36">
            <w:pPr>
              <w:pStyle w:val="Estilo2"/>
            </w:pPr>
            <w:r>
              <w:t>DEFINIÇÃO</w:t>
            </w:r>
          </w:p>
        </w:tc>
      </w:tr>
      <w:tr w:rsidR="0025636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6366" w:rsidRPr="0008553C" w:rsidRDefault="00414673" w:rsidP="00414673">
            <w:pPr>
              <w:pStyle w:val="Corpo"/>
            </w:pPr>
            <w:r>
              <w:t xml:space="preserve">Informações do cadastro do plano de avaliação e notas dos alunos  da escola migrada. </w:t>
            </w:r>
          </w:p>
        </w:tc>
      </w:tr>
    </w:tbl>
    <w:p w:rsidR="00256366" w:rsidRDefault="00256366" w:rsidP="0025636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5636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256366" w:rsidRPr="00C4465D" w:rsidRDefault="00256366" w:rsidP="00A71D36">
            <w:pPr>
              <w:pStyle w:val="Estilo2"/>
            </w:pPr>
            <w:r>
              <w:t>CAMPOS</w:t>
            </w:r>
          </w:p>
        </w:tc>
      </w:tr>
    </w:tbl>
    <w:p w:rsidR="00414673" w:rsidRPr="00E25E12" w:rsidRDefault="00414673" w:rsidP="00414673">
      <w:pPr>
        <w:pStyle w:val="Estilo2"/>
        <w:ind w:hanging="567"/>
        <w:rPr>
          <w:color w:val="auto"/>
        </w:rPr>
      </w:pPr>
      <w:r>
        <w:rPr>
          <w:color w:val="auto"/>
        </w:rPr>
        <w:t>Plano de Avaliação</w:t>
      </w:r>
    </w:p>
    <w:p w:rsidR="00256366" w:rsidRPr="00E25E12" w:rsidRDefault="00256366" w:rsidP="00256366">
      <w:pPr>
        <w:pStyle w:val="Estilo2"/>
        <w:ind w:hanging="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1511"/>
        <w:gridCol w:w="1141"/>
        <w:gridCol w:w="1934"/>
        <w:gridCol w:w="2108"/>
      </w:tblGrid>
      <w:tr w:rsidR="00256366" w:rsidTr="006D0982">
        <w:trPr>
          <w:trHeight w:val="435"/>
        </w:trPr>
        <w:tc>
          <w:tcPr>
            <w:tcW w:w="3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56366" w:rsidRDefault="0025636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56366" w:rsidRDefault="0025636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56366" w:rsidRDefault="0025636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56366" w:rsidRDefault="0025636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256366" w:rsidRDefault="0025636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COD_PLANO_AVALIACAO_EXT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Chave externa que identifica unicamente o plano de avaliação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Plano será avaliado por nota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IND_CONCEITO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plano será avaliacao por conceito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IND_FREQUENCIA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plano será avaliacao por frequencia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 letivo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disciplina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COD_TPO_CARGA_HOR_EXT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tipo carga horaria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turma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NUM_MIN_PONTOS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Minimo de pontos do plano no conceito informado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NUM_MAX_PONTOS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Maximo de Pontos do plano no conceito informado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MIN_PERC_FALTA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Minimo de percentual para reprovacao de falta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COD_CONCEITO_EXT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conceito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DSC_CONCEITO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Conceito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SGL_CONCEITO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Conceito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IND_APROVACAO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se o conceito aprova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IDT_CONCEITO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do Conceito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COD_TPO_AVALIACAO_EXT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Codigo externo da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avaliação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DSC_AVALIACAO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avaliação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da avaliação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avaliação</w:t>
            </w:r>
          </w:p>
        </w:tc>
      </w:tr>
      <w:tr w:rsidR="006D0982" w:rsidTr="006D0982">
        <w:trPr>
          <w:trHeight w:val="315"/>
        </w:trPr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COD_TPO_AVALIACAO_SUBST_EXT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0982" w:rsidRDefault="006D098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0982" w:rsidRDefault="006D09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avaliação substituta</w:t>
            </w:r>
          </w:p>
        </w:tc>
      </w:tr>
    </w:tbl>
    <w:p w:rsidR="00256366" w:rsidRDefault="00256366" w:rsidP="00256366">
      <w:pPr>
        <w:rPr>
          <w:rFonts w:ascii="Verdana" w:hAnsi="Verdana"/>
        </w:rPr>
      </w:pPr>
    </w:p>
    <w:p w:rsidR="00414673" w:rsidRPr="00E25E12" w:rsidRDefault="00414673" w:rsidP="00414673">
      <w:pPr>
        <w:pStyle w:val="Estilo2"/>
        <w:ind w:hanging="567"/>
        <w:rPr>
          <w:color w:val="auto"/>
        </w:rPr>
      </w:pPr>
      <w:r>
        <w:rPr>
          <w:color w:val="auto"/>
        </w:rPr>
        <w:t>Notas</w:t>
      </w:r>
    </w:p>
    <w:p w:rsidR="00414673" w:rsidRDefault="00414673" w:rsidP="00256366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1511"/>
        <w:gridCol w:w="1141"/>
        <w:gridCol w:w="1934"/>
        <w:gridCol w:w="2108"/>
      </w:tblGrid>
      <w:tr w:rsidR="00414673" w:rsidTr="00414673">
        <w:trPr>
          <w:trHeight w:val="435"/>
        </w:trPr>
        <w:tc>
          <w:tcPr>
            <w:tcW w:w="32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 do aluno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COD_PLANO_AVALIACAO_EXT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Plano de avaliação da turma do aluno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COD_TPO_AVALIACAO_EXT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Avaliação do aluno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COD_CATEG_AVALIACAO_EXT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P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Categoria da avaliação </w:t>
            </w:r>
            <w:r w:rsidRPr="00414673">
              <w:rPr>
                <w:rFonts w:ascii="Calibri" w:hAnsi="Calibri"/>
                <w:color w:val="000000"/>
                <w:sz w:val="22"/>
                <w:szCs w:val="22"/>
              </w:rPr>
              <w:t>1-PROVA 2-TRABALHO 3-SEMINARIO 4-DEBATE - 5-EXERCICIO - 6-PARTICIPACAO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avaliação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VAL_AVALIACAO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avaliação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 do aluno</w:t>
            </w:r>
          </w:p>
        </w:tc>
      </w:tr>
      <w:tr w:rsidR="00414673" w:rsidTr="00414673">
        <w:trPr>
          <w:trHeight w:val="315"/>
        </w:trPr>
        <w:tc>
          <w:tcPr>
            <w:tcW w:w="32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DSC_CONCEITO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Conceito do aluno</w:t>
            </w:r>
          </w:p>
        </w:tc>
      </w:tr>
    </w:tbl>
    <w:p w:rsidR="00414673" w:rsidRDefault="00414673" w:rsidP="00256366">
      <w:pPr>
        <w:rPr>
          <w:rFonts w:ascii="Verdana" w:hAnsi="Verdana"/>
        </w:rPr>
      </w:pPr>
    </w:p>
    <w:p w:rsidR="00256366" w:rsidRDefault="00256366" w:rsidP="0025636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5636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256366" w:rsidRPr="00C4465D" w:rsidRDefault="00256366" w:rsidP="00A71D36">
            <w:pPr>
              <w:pStyle w:val="Estilo2"/>
            </w:pPr>
            <w:r>
              <w:t>Regras</w:t>
            </w:r>
          </w:p>
        </w:tc>
      </w:tr>
      <w:tr w:rsidR="0025636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366" w:rsidRPr="0008553C" w:rsidRDefault="00256366" w:rsidP="006D0982">
            <w:pPr>
              <w:pStyle w:val="Corpo"/>
            </w:pPr>
            <w:r>
              <w:t xml:space="preserve">O código do externo do </w:t>
            </w:r>
            <w:r w:rsidR="006D0982">
              <w:t>plano de avaliação identifica unicamente o plano.</w:t>
            </w:r>
          </w:p>
        </w:tc>
      </w:tr>
    </w:tbl>
    <w:p w:rsidR="00256366" w:rsidRDefault="00256366" w:rsidP="00256366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D106DA" w:rsidP="00A53A3B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A53A3B">
      <w:pPr>
        <w:rPr>
          <w:rFonts w:ascii="Verdana" w:hAnsi="Verdana"/>
        </w:rPr>
      </w:pPr>
    </w:p>
    <w:p w:rsidR="00A53A3B" w:rsidRDefault="00A53A3B" w:rsidP="00603C8F">
      <w:pPr>
        <w:rPr>
          <w:rFonts w:ascii="Verdana" w:hAnsi="Verdana"/>
        </w:rPr>
      </w:pPr>
    </w:p>
    <w:p w:rsidR="00414673" w:rsidRPr="003F5FE9" w:rsidRDefault="00414673" w:rsidP="00414673">
      <w:pPr>
        <w:pStyle w:val="Estilo3"/>
        <w:rPr>
          <w:rFonts w:ascii="Arial Black" w:hAnsi="Arial Black" w:cs="Arial"/>
        </w:rPr>
      </w:pPr>
      <w:bookmarkStart w:id="18" w:name="_Toc356285497"/>
      <w:r>
        <w:t>Faltas</w:t>
      </w:r>
      <w:bookmarkEnd w:id="18"/>
    </w:p>
    <w:p w:rsidR="00414673" w:rsidRDefault="00414673" w:rsidP="0041467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14673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414673" w:rsidRPr="00C4465D" w:rsidRDefault="00414673" w:rsidP="00A71D36">
            <w:pPr>
              <w:pStyle w:val="Estilo2"/>
            </w:pPr>
            <w:r>
              <w:t>DEFINIÇÃO</w:t>
            </w:r>
          </w:p>
        </w:tc>
      </w:tr>
      <w:tr w:rsidR="00414673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4673" w:rsidRPr="0008553C" w:rsidRDefault="00414673" w:rsidP="00414673">
            <w:pPr>
              <w:pStyle w:val="Corpo"/>
            </w:pPr>
            <w:r>
              <w:t>Informações do cadastro de faltas das escola migrada . Poderá ser utilizado 2 tipos de layout.  O primeiro serve para escolas que possuem somente o total de faltas e o segundo para escolas que possuem suas faltas por data</w:t>
            </w:r>
          </w:p>
        </w:tc>
      </w:tr>
    </w:tbl>
    <w:p w:rsidR="00414673" w:rsidRDefault="00414673" w:rsidP="0041467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14673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414673" w:rsidRPr="00C4465D" w:rsidRDefault="00414673" w:rsidP="00A71D36">
            <w:pPr>
              <w:pStyle w:val="Estilo2"/>
            </w:pPr>
            <w:r>
              <w:t>CAMPOS</w:t>
            </w:r>
          </w:p>
        </w:tc>
      </w:tr>
    </w:tbl>
    <w:p w:rsidR="00414673" w:rsidRPr="00E25E12" w:rsidRDefault="00414673" w:rsidP="00414673">
      <w:pPr>
        <w:pStyle w:val="Estilo2"/>
        <w:ind w:hanging="567"/>
        <w:rPr>
          <w:color w:val="auto"/>
        </w:rPr>
      </w:pPr>
      <w:r>
        <w:rPr>
          <w:color w:val="auto"/>
        </w:rPr>
        <w:t>Faltas</w:t>
      </w:r>
    </w:p>
    <w:p w:rsidR="00414673" w:rsidRPr="00E25E12" w:rsidRDefault="00414673" w:rsidP="00414673">
      <w:pPr>
        <w:pStyle w:val="Estilo2"/>
        <w:ind w:hanging="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6"/>
        <w:gridCol w:w="1275"/>
        <w:gridCol w:w="1276"/>
        <w:gridCol w:w="2126"/>
        <w:gridCol w:w="3119"/>
      </w:tblGrid>
      <w:tr w:rsidR="00414673" w:rsidTr="00414673">
        <w:trPr>
          <w:trHeight w:val="435"/>
        </w:trPr>
        <w:tc>
          <w:tcPr>
            <w:tcW w:w="21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414673" w:rsidTr="00414673">
        <w:trPr>
          <w:trHeight w:val="315"/>
        </w:trPr>
        <w:tc>
          <w:tcPr>
            <w:tcW w:w="2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414673" w:rsidTr="00414673">
        <w:trPr>
          <w:trHeight w:val="315"/>
        </w:trPr>
        <w:tc>
          <w:tcPr>
            <w:tcW w:w="2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</w:t>
            </w:r>
          </w:p>
        </w:tc>
      </w:tr>
      <w:tr w:rsidR="00414673" w:rsidTr="00414673">
        <w:trPr>
          <w:trHeight w:val="315"/>
        </w:trPr>
        <w:tc>
          <w:tcPr>
            <w:tcW w:w="21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TOTAL_FALTAS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de faltas do aluno na turma</w:t>
            </w:r>
          </w:p>
        </w:tc>
      </w:tr>
    </w:tbl>
    <w:p w:rsidR="00414673" w:rsidRDefault="00414673" w:rsidP="00414673">
      <w:pPr>
        <w:rPr>
          <w:rFonts w:ascii="Verdana" w:hAnsi="Verdana"/>
        </w:rPr>
      </w:pPr>
    </w:p>
    <w:p w:rsidR="00414673" w:rsidRPr="00E25E12" w:rsidRDefault="00414673" w:rsidP="00414673">
      <w:pPr>
        <w:pStyle w:val="Estilo2"/>
        <w:ind w:hanging="567"/>
        <w:rPr>
          <w:color w:val="auto"/>
        </w:rPr>
      </w:pPr>
      <w:r>
        <w:rPr>
          <w:color w:val="auto"/>
        </w:rPr>
        <w:t>Faltas Por Data</w:t>
      </w:r>
    </w:p>
    <w:p w:rsidR="00414673" w:rsidRPr="00E25E12" w:rsidRDefault="00414673" w:rsidP="00414673">
      <w:pPr>
        <w:pStyle w:val="Estilo2"/>
        <w:ind w:hanging="567"/>
        <w:rPr>
          <w:color w:val="auto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4"/>
        <w:gridCol w:w="1276"/>
        <w:gridCol w:w="1275"/>
        <w:gridCol w:w="1985"/>
        <w:gridCol w:w="3402"/>
      </w:tblGrid>
      <w:tr w:rsidR="00414673" w:rsidTr="00414673">
        <w:trPr>
          <w:trHeight w:val="435"/>
        </w:trPr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14673" w:rsidRDefault="00414673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DAT_FALTA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F03114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da Falta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Turno da Falta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HOR_INICIO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Horario inicial da Turma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HOR_FIM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Horario Final da Turma</w:t>
            </w:r>
          </w:p>
        </w:tc>
      </w:tr>
      <w:tr w:rsidR="00414673" w:rsidTr="00414673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DAT_CADASTRO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F03114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4673" w:rsidRDefault="00414673" w:rsidP="004146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14673" w:rsidRDefault="00414673" w:rsidP="004146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Cadastro da Falta</w:t>
            </w:r>
          </w:p>
        </w:tc>
      </w:tr>
    </w:tbl>
    <w:p w:rsidR="00414673" w:rsidRDefault="00414673" w:rsidP="00414673">
      <w:pPr>
        <w:rPr>
          <w:rFonts w:ascii="Verdana" w:hAnsi="Verdana"/>
        </w:rPr>
      </w:pPr>
    </w:p>
    <w:p w:rsidR="00947ECF" w:rsidRDefault="00947ECF" w:rsidP="00603C8F">
      <w:pPr>
        <w:rPr>
          <w:rFonts w:ascii="Verdana" w:hAnsi="Verdana"/>
        </w:rPr>
      </w:pPr>
    </w:p>
    <w:p w:rsidR="00947ECF" w:rsidRDefault="00D106DA" w:rsidP="00603C8F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947ECF" w:rsidRDefault="00947ECF" w:rsidP="00603C8F">
      <w:pPr>
        <w:rPr>
          <w:rFonts w:ascii="Verdana" w:hAnsi="Verdana"/>
        </w:rPr>
      </w:pPr>
    </w:p>
    <w:p w:rsidR="00F03114" w:rsidRPr="003F5FE9" w:rsidRDefault="00F03114" w:rsidP="00F03114">
      <w:pPr>
        <w:pStyle w:val="Estilo3"/>
        <w:rPr>
          <w:rFonts w:ascii="Arial Black" w:hAnsi="Arial Black" w:cs="Arial"/>
        </w:rPr>
      </w:pPr>
      <w:bookmarkStart w:id="19" w:name="_Toc356285498"/>
      <w:r>
        <w:t>Histórico Escolar</w:t>
      </w:r>
      <w:bookmarkEnd w:id="19"/>
    </w:p>
    <w:p w:rsidR="00F03114" w:rsidRDefault="00F03114" w:rsidP="00F03114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03114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F03114" w:rsidRPr="00C4465D" w:rsidRDefault="00F03114" w:rsidP="00A71D36">
            <w:pPr>
              <w:pStyle w:val="Estilo2"/>
            </w:pPr>
            <w:r>
              <w:t>DEFINIÇÃO</w:t>
            </w:r>
          </w:p>
        </w:tc>
      </w:tr>
      <w:tr w:rsidR="00F03114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3114" w:rsidRPr="0008553C" w:rsidRDefault="00F03114" w:rsidP="00F03114">
            <w:pPr>
              <w:pStyle w:val="Corpo"/>
            </w:pPr>
            <w:r>
              <w:t>Informações do cadastro do histórico escolar do aluno.</w:t>
            </w:r>
          </w:p>
        </w:tc>
      </w:tr>
    </w:tbl>
    <w:p w:rsidR="00F03114" w:rsidRDefault="00F03114" w:rsidP="00F03114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03114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F03114" w:rsidRPr="00C4465D" w:rsidRDefault="00F03114" w:rsidP="00A71D36">
            <w:pPr>
              <w:pStyle w:val="Estilo2"/>
            </w:pPr>
            <w:r>
              <w:t>CAMPOS</w:t>
            </w:r>
          </w:p>
        </w:tc>
      </w:tr>
    </w:tbl>
    <w:p w:rsidR="00F03114" w:rsidRDefault="00F03114" w:rsidP="00F03114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1276"/>
        <w:gridCol w:w="1275"/>
        <w:gridCol w:w="1985"/>
        <w:gridCol w:w="2794"/>
      </w:tblGrid>
      <w:tr w:rsidR="00F03114" w:rsidTr="00A71D36">
        <w:trPr>
          <w:trHeight w:val="435"/>
        </w:trPr>
        <w:tc>
          <w:tcPr>
            <w:tcW w:w="2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03114" w:rsidRDefault="00F03114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03114" w:rsidRDefault="00F03114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03114" w:rsidRDefault="00F03114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03114" w:rsidRDefault="00F03114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F03114" w:rsidRDefault="00F03114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COD_HIST_ESCOLAR_EXT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histórico escolar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período letivo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Disciplina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NOTA_ALUNO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 do Aluno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COD_CONCEITO_EXT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conceito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DSC_CONCEITO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externo do conceito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SGL_CONCEITO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Sigla do conceito do histocico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IND_APROVACAO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 se o conceito aprova ou reprova o aluno (S OU N)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COD_DISC_DISP_EXT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Disciplina que esta sendo dispensada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COD_USUARIO_EXT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do usuário que realizou o cadastro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DAT_CADASTRO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cadastro da nota no historico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COD_INSTIT_EXTERNA_EXT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Instituição externa que o aluno cursou a disciplina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NOM_DISC_DISP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disciplina cursada externamente pelo aluno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CARGA_HORARIA_DISP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Carga horaria da disciplina cursada externamente pelo aluno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NUM_CREDITOS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Creditos da disciplina cursada externamente pelo aluno</w:t>
            </w:r>
          </w:p>
        </w:tc>
      </w:tr>
      <w:tr w:rsidR="00F03114" w:rsidTr="00A71D36">
        <w:trPr>
          <w:trHeight w:val="315"/>
        </w:trPr>
        <w:tc>
          <w:tcPr>
            <w:tcW w:w="20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NOTA_ALUNO_DISP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114" w:rsidRDefault="00F03114" w:rsidP="00F0311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03114" w:rsidRDefault="00F03114" w:rsidP="00F0311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 que o aluno adquiriu na instituição externa</w:t>
            </w:r>
          </w:p>
        </w:tc>
      </w:tr>
    </w:tbl>
    <w:p w:rsidR="00F03114" w:rsidRDefault="00F03114" w:rsidP="00F03114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03114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F03114" w:rsidRPr="00C4465D" w:rsidRDefault="00F03114" w:rsidP="00A71D36">
            <w:pPr>
              <w:pStyle w:val="Estilo2"/>
            </w:pPr>
            <w:r>
              <w:t>Regras</w:t>
            </w:r>
          </w:p>
        </w:tc>
      </w:tr>
      <w:tr w:rsidR="00F03114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4" w:rsidRPr="0008553C" w:rsidRDefault="00F03114" w:rsidP="00F03114">
            <w:pPr>
              <w:pStyle w:val="Corpo"/>
            </w:pPr>
            <w:r>
              <w:t>O código do externo do histórico excolar identifica unicamente o histórico dentro do layout.</w:t>
            </w:r>
          </w:p>
        </w:tc>
      </w:tr>
      <w:tr w:rsidR="00F03114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114" w:rsidRDefault="00F03114" w:rsidP="00F03114">
            <w:pPr>
              <w:pStyle w:val="Corpo"/>
            </w:pPr>
            <w:r>
              <w:t>Caso seja informado alguma informação de dispensa todas as informações passam a ser obrigatórias.</w:t>
            </w:r>
          </w:p>
        </w:tc>
      </w:tr>
    </w:tbl>
    <w:p w:rsidR="007F1F3B" w:rsidRDefault="007F1F3B" w:rsidP="00CC4AA1">
      <w:pPr>
        <w:rPr>
          <w:rFonts w:ascii="Verdana" w:hAnsi="Verdana"/>
        </w:rPr>
      </w:pPr>
    </w:p>
    <w:p w:rsidR="007F1F3B" w:rsidRDefault="007F1F3B" w:rsidP="00CC4AA1">
      <w:pPr>
        <w:rPr>
          <w:rFonts w:ascii="Verdana" w:hAnsi="Verdana"/>
        </w:rPr>
      </w:pPr>
    </w:p>
    <w:p w:rsidR="000D2876" w:rsidRPr="003F5FE9" w:rsidRDefault="000D2876" w:rsidP="000D2876">
      <w:pPr>
        <w:pStyle w:val="Estilo3"/>
        <w:rPr>
          <w:rFonts w:ascii="Arial Black" w:hAnsi="Arial Black" w:cs="Arial"/>
        </w:rPr>
      </w:pPr>
      <w:bookmarkStart w:id="20" w:name="_Toc356285499"/>
      <w:r>
        <w:t xml:space="preserve">Plano de </w:t>
      </w:r>
      <w:r w:rsidR="0055653D">
        <w:t>Ensino</w:t>
      </w:r>
      <w:bookmarkEnd w:id="20"/>
    </w:p>
    <w:p w:rsidR="000D2876" w:rsidRDefault="000D2876" w:rsidP="000D287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287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0D2876" w:rsidRPr="00C4465D" w:rsidRDefault="000D2876" w:rsidP="00A71D36">
            <w:pPr>
              <w:pStyle w:val="Estilo2"/>
            </w:pPr>
            <w:r>
              <w:t>DEFINIÇÃO</w:t>
            </w:r>
          </w:p>
        </w:tc>
      </w:tr>
      <w:tr w:rsidR="000D287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2876" w:rsidRPr="0008553C" w:rsidRDefault="000D2876" w:rsidP="00100749">
            <w:pPr>
              <w:pStyle w:val="Corpo"/>
            </w:pPr>
            <w:r>
              <w:t xml:space="preserve">Informações do cadastro do </w:t>
            </w:r>
            <w:r w:rsidR="00100749">
              <w:t>plano de ensino da turmas da escola migrada.</w:t>
            </w:r>
          </w:p>
        </w:tc>
      </w:tr>
    </w:tbl>
    <w:p w:rsidR="000D2876" w:rsidRDefault="000D2876" w:rsidP="000D287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287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0D2876" w:rsidRPr="00C4465D" w:rsidRDefault="000D2876" w:rsidP="00A71D36">
            <w:pPr>
              <w:pStyle w:val="Estilo2"/>
            </w:pPr>
            <w:r>
              <w:t>CAMPOS</w:t>
            </w:r>
          </w:p>
        </w:tc>
      </w:tr>
    </w:tbl>
    <w:p w:rsidR="000D2876" w:rsidRDefault="000D2876" w:rsidP="000D2876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2"/>
        <w:gridCol w:w="1276"/>
        <w:gridCol w:w="1275"/>
        <w:gridCol w:w="1985"/>
        <w:gridCol w:w="2794"/>
      </w:tblGrid>
      <w:tr w:rsidR="000D2876" w:rsidTr="000D2876">
        <w:trPr>
          <w:trHeight w:val="435"/>
        </w:trPr>
        <w:tc>
          <w:tcPr>
            <w:tcW w:w="2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2876" w:rsidRDefault="000D287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2876" w:rsidRDefault="000D287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2876" w:rsidRDefault="000D287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2876" w:rsidRDefault="000D287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D2876" w:rsidRDefault="000D287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COD_PLANO_AULA_EXT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plano de aula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DSC_TEMA_AULA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Tema do plano de aula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letivo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Disciplina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DSC_METODOLOGIA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Metodologia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DSC_OBJETIVO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Objetivo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DSC_ATIV_DISCENTE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Atividade discente do plano de curso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COD_CONTEUDO_EXT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conteúdo programático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COD_CONTEUDO_PAI_EXT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pai do conteúdo programático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DSC_CONTEUDO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conteúdo programático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ORD_CONTEUDO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Ordem do conteúdo programático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COD_REFERENCIA_EXT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referencia bibliográfica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COD_TPO_REFERENCIA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P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rerencia bibliográfica(</w:t>
            </w:r>
            <w:r w:rsidRPr="000D2876">
              <w:rPr>
                <w:rFonts w:ascii="Calibri" w:hAnsi="Calibri"/>
                <w:color w:val="000000"/>
                <w:sz w:val="22"/>
                <w:szCs w:val="22"/>
              </w:rPr>
              <w:t>1- Básica, 2- Complementar)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DSC_REFERENCIA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referencia bibliográfica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COD_EMENTA_EXT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externo da ementa da disciplina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DSC_EMENTA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da Ementa da disciplina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DAT_INI_EMENTA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Creditos da disciplina cursada externamente pelo aluno</w:t>
            </w:r>
          </w:p>
        </w:tc>
      </w:tr>
      <w:tr w:rsidR="000D2876" w:rsidTr="000D2876">
        <w:trPr>
          <w:trHeight w:val="315"/>
        </w:trPr>
        <w:tc>
          <w:tcPr>
            <w:tcW w:w="2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DAT_FIM_EMENTA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7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2876" w:rsidRDefault="000D2876" w:rsidP="000D287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Nota que o aluno adquiriu na instituição externa</w:t>
            </w:r>
          </w:p>
        </w:tc>
      </w:tr>
    </w:tbl>
    <w:p w:rsidR="000D2876" w:rsidRDefault="000D2876" w:rsidP="000D287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287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0D2876" w:rsidRPr="00C4465D" w:rsidRDefault="000D2876" w:rsidP="00A71D36">
            <w:pPr>
              <w:pStyle w:val="Estilo2"/>
            </w:pPr>
            <w:r>
              <w:t>Regras</w:t>
            </w:r>
          </w:p>
        </w:tc>
      </w:tr>
      <w:tr w:rsidR="000D287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876" w:rsidRPr="0008553C" w:rsidRDefault="000D2876" w:rsidP="000D2876">
            <w:pPr>
              <w:pStyle w:val="Corpo"/>
            </w:pPr>
            <w:r>
              <w:t>O código do externo do plano de aula identifica unicamente o layout</w:t>
            </w:r>
          </w:p>
        </w:tc>
      </w:tr>
      <w:tr w:rsidR="000D287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876" w:rsidRDefault="000D2876" w:rsidP="00A71D36">
            <w:pPr>
              <w:pStyle w:val="Corpo"/>
            </w:pPr>
            <w:r>
              <w:t>O código externo do plano de curso deve ser único para o mesmo período letivo e disciplina</w:t>
            </w:r>
          </w:p>
        </w:tc>
      </w:tr>
      <w:tr w:rsidR="000D287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876" w:rsidRDefault="000D2876" w:rsidP="00A71D36">
            <w:pPr>
              <w:pStyle w:val="Corpo"/>
            </w:pPr>
            <w:r>
              <w:t>O cadastro do conteúdo programático deve ser cadastrado de forma hierarquica</w:t>
            </w:r>
          </w:p>
        </w:tc>
      </w:tr>
      <w:tr w:rsidR="0055653D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53D" w:rsidRDefault="0055653D" w:rsidP="00A71D36">
            <w:pPr>
              <w:pStyle w:val="Corpo"/>
            </w:pPr>
            <w:r>
              <w:t>Apenas deve existir uma ementa ativa para disicplina</w:t>
            </w:r>
          </w:p>
        </w:tc>
      </w:tr>
    </w:tbl>
    <w:p w:rsidR="000D2876" w:rsidRDefault="000D2876" w:rsidP="000D2876">
      <w:pPr>
        <w:rPr>
          <w:rFonts w:ascii="Verdana" w:hAnsi="Verdana"/>
        </w:rPr>
      </w:pPr>
    </w:p>
    <w:p w:rsidR="000D2876" w:rsidRDefault="000D2876" w:rsidP="000D2876">
      <w:pPr>
        <w:rPr>
          <w:rFonts w:ascii="Verdana" w:hAnsi="Verdana"/>
        </w:rPr>
      </w:pPr>
    </w:p>
    <w:p w:rsidR="000D2876" w:rsidRDefault="000D2876" w:rsidP="000D2876">
      <w:pPr>
        <w:rPr>
          <w:rFonts w:ascii="Verdana" w:hAnsi="Verdana"/>
        </w:rPr>
      </w:pPr>
    </w:p>
    <w:p w:rsidR="00492946" w:rsidRDefault="00492946" w:rsidP="00492946">
      <w:pPr>
        <w:rPr>
          <w:rFonts w:ascii="Verdana" w:hAnsi="Verdana"/>
        </w:rPr>
      </w:pPr>
    </w:p>
    <w:p w:rsidR="00492946" w:rsidRDefault="00492946" w:rsidP="00492946">
      <w:pPr>
        <w:rPr>
          <w:rFonts w:ascii="Verdana" w:hAnsi="Verdana"/>
        </w:rPr>
      </w:pPr>
    </w:p>
    <w:p w:rsidR="00492946" w:rsidRDefault="00492946" w:rsidP="000D2876">
      <w:pPr>
        <w:rPr>
          <w:rFonts w:ascii="Verdana" w:hAnsi="Verdana"/>
        </w:rPr>
      </w:pPr>
    </w:p>
    <w:p w:rsidR="000D2876" w:rsidRDefault="000D2876" w:rsidP="000D2876">
      <w:pPr>
        <w:rPr>
          <w:rFonts w:ascii="Verdana" w:hAnsi="Verdana"/>
        </w:rPr>
      </w:pPr>
    </w:p>
    <w:p w:rsidR="00100749" w:rsidRPr="003F5FE9" w:rsidRDefault="00100749" w:rsidP="00100749">
      <w:pPr>
        <w:pStyle w:val="Estilo3"/>
        <w:rPr>
          <w:rFonts w:ascii="Arial Black" w:hAnsi="Arial Black" w:cs="Arial"/>
        </w:rPr>
      </w:pPr>
      <w:bookmarkStart w:id="21" w:name="_Toc356285500"/>
      <w:r>
        <w:t>Equivalência</w:t>
      </w:r>
      <w:bookmarkEnd w:id="21"/>
    </w:p>
    <w:p w:rsidR="00100749" w:rsidRDefault="00100749" w:rsidP="0010074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00749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100749" w:rsidRPr="00C4465D" w:rsidRDefault="00100749" w:rsidP="00A71D36">
            <w:pPr>
              <w:pStyle w:val="Estilo2"/>
            </w:pPr>
            <w:r>
              <w:t>DEFINIÇÃO</w:t>
            </w:r>
          </w:p>
        </w:tc>
      </w:tr>
      <w:tr w:rsidR="00100749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00749" w:rsidRPr="0008553C" w:rsidRDefault="00100749" w:rsidP="00100749">
            <w:pPr>
              <w:pStyle w:val="Corpo"/>
            </w:pPr>
            <w:r>
              <w:t>Informações do cadastro de equivalência da escola migrada.</w:t>
            </w:r>
          </w:p>
        </w:tc>
      </w:tr>
    </w:tbl>
    <w:p w:rsidR="00100749" w:rsidRDefault="00100749" w:rsidP="0010074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00749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100749" w:rsidRPr="00C4465D" w:rsidRDefault="00100749" w:rsidP="00A71D36">
            <w:pPr>
              <w:pStyle w:val="Estilo2"/>
            </w:pPr>
            <w:r>
              <w:t>CAMPOS</w:t>
            </w:r>
          </w:p>
        </w:tc>
      </w:tr>
    </w:tbl>
    <w:p w:rsidR="00100749" w:rsidRDefault="00100749" w:rsidP="00100749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100749" w:rsidTr="0010074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00749" w:rsidRDefault="00100749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00749" w:rsidRDefault="00100749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00749" w:rsidRDefault="00100749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00749" w:rsidRDefault="00100749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00749" w:rsidRDefault="00100749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COD_EQUIVALENCIA_EXT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equivalencia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Curso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COD_GRD_CURRICULAR_EXT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grade curricular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disciplina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COD_CURSO_EQUIV_EXT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Curso equivalente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P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100749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COD_GRD_CURRICULAR_EQUIV_EXT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grade curricular equivalente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COD_DISCIPLINA_EQUIV_EXT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disciplina equivalente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DAT_INICIO_EQUIV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inicial de validade da equivalencia</w:t>
            </w:r>
          </w:p>
        </w:tc>
      </w:tr>
      <w:tr w:rsidR="00100749" w:rsidTr="0010074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DAT_FINAL_EQUIV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00749" w:rsidRDefault="00100749" w:rsidP="0010074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749" w:rsidRDefault="00100749" w:rsidP="0010074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de validade da equivalencia</w:t>
            </w:r>
          </w:p>
        </w:tc>
      </w:tr>
    </w:tbl>
    <w:p w:rsidR="00100749" w:rsidRDefault="00100749" w:rsidP="0010074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00749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100749" w:rsidRPr="00C4465D" w:rsidRDefault="00100749" w:rsidP="00A71D36">
            <w:pPr>
              <w:pStyle w:val="Estilo2"/>
            </w:pPr>
            <w:r>
              <w:t>Regras</w:t>
            </w:r>
          </w:p>
        </w:tc>
      </w:tr>
      <w:tr w:rsidR="00100749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0749" w:rsidRPr="0008553C" w:rsidRDefault="00100749" w:rsidP="00100749">
            <w:pPr>
              <w:pStyle w:val="Corpo"/>
            </w:pPr>
            <w:r>
              <w:lastRenderedPageBreak/>
              <w:t>O código do externo da equivalência idêntica a equivalência unicamente no layout</w:t>
            </w:r>
          </w:p>
        </w:tc>
      </w:tr>
      <w:tr w:rsidR="00100749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0749" w:rsidRDefault="00100749" w:rsidP="00A71D36">
            <w:pPr>
              <w:pStyle w:val="Corpo"/>
            </w:pPr>
            <w:r>
              <w:t>Os códigos externos do curso e da grade servem para dizer que a disciplina é equivalente a outra somente dentro de um determinado curso / grade</w:t>
            </w:r>
          </w:p>
        </w:tc>
      </w:tr>
    </w:tbl>
    <w:p w:rsidR="00100749" w:rsidRDefault="00100749" w:rsidP="00100749">
      <w:pPr>
        <w:rPr>
          <w:rFonts w:ascii="Verdana" w:hAnsi="Verdana"/>
        </w:rPr>
      </w:pPr>
    </w:p>
    <w:p w:rsidR="00100749" w:rsidRDefault="00100749" w:rsidP="00100749">
      <w:pPr>
        <w:rPr>
          <w:rFonts w:ascii="Verdana" w:hAnsi="Verdana"/>
        </w:rPr>
      </w:pPr>
    </w:p>
    <w:p w:rsidR="0006698C" w:rsidRDefault="0006698C" w:rsidP="0006698C">
      <w:pPr>
        <w:rPr>
          <w:rFonts w:ascii="Verdana" w:hAnsi="Verdana"/>
        </w:rPr>
      </w:pPr>
    </w:p>
    <w:p w:rsidR="0006698C" w:rsidRDefault="0006698C" w:rsidP="0006698C">
      <w:pPr>
        <w:rPr>
          <w:rFonts w:ascii="Verdana" w:hAnsi="Verdana"/>
        </w:rPr>
      </w:pPr>
    </w:p>
    <w:p w:rsidR="0006698C" w:rsidRDefault="0006698C" w:rsidP="0006698C">
      <w:pPr>
        <w:rPr>
          <w:rFonts w:ascii="Verdana" w:hAnsi="Verdana"/>
        </w:rPr>
      </w:pPr>
    </w:p>
    <w:p w:rsidR="00CA133C" w:rsidRPr="003F5FE9" w:rsidRDefault="00CA133C" w:rsidP="00CA133C">
      <w:pPr>
        <w:pStyle w:val="Estilo3"/>
        <w:rPr>
          <w:rFonts w:ascii="Arial Black" w:hAnsi="Arial Black" w:cs="Arial"/>
        </w:rPr>
      </w:pPr>
      <w:bookmarkStart w:id="22" w:name="_Toc356285501"/>
      <w:r>
        <w:t>Registro de Diploma</w:t>
      </w:r>
      <w:bookmarkEnd w:id="22"/>
    </w:p>
    <w:p w:rsidR="00CA133C" w:rsidRDefault="00CA133C" w:rsidP="00CA1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A133C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CA133C" w:rsidRPr="00C4465D" w:rsidRDefault="00CA133C" w:rsidP="00A71D36">
            <w:pPr>
              <w:pStyle w:val="Estilo2"/>
            </w:pPr>
            <w:r>
              <w:t>DEFINIÇÃO</w:t>
            </w:r>
          </w:p>
        </w:tc>
      </w:tr>
      <w:tr w:rsidR="00CA133C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A133C" w:rsidRPr="0008553C" w:rsidRDefault="00CA133C" w:rsidP="00CA133C">
            <w:pPr>
              <w:pStyle w:val="Corpo"/>
            </w:pPr>
            <w:r>
              <w:t>Informações do cadastro de registros de diploma da Escola Migrada</w:t>
            </w:r>
          </w:p>
        </w:tc>
      </w:tr>
    </w:tbl>
    <w:p w:rsidR="00CA133C" w:rsidRDefault="00CA133C" w:rsidP="00CA1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A133C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CA133C" w:rsidRPr="00C4465D" w:rsidRDefault="00CA133C" w:rsidP="00A71D36">
            <w:pPr>
              <w:pStyle w:val="Estilo2"/>
            </w:pPr>
            <w:r>
              <w:t>CAMPOS</w:t>
            </w:r>
          </w:p>
        </w:tc>
      </w:tr>
    </w:tbl>
    <w:p w:rsidR="00CA133C" w:rsidRDefault="00CA133C" w:rsidP="00CA133C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CA133C" w:rsidTr="00A71D36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A133C" w:rsidRDefault="00CA133C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A133C" w:rsidRDefault="00CA133C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A133C" w:rsidRDefault="00CA133C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A133C" w:rsidRDefault="00CA133C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CA133C" w:rsidRDefault="00CA133C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COD_DIPLOMA_EXT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registro de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SEGUNDA_VIA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Diploma é de segunda via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NUM_DIPLOMA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COD_SOLICITACAO_EXT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Solicitação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aluno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COD_LIVRO_DIPLOMA_EXT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Livro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NUM_FOLHA_LIVRO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Folha do Livro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NUM_REGISTRO_LIVRO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registro do Livro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REGISTRO_EXTERNO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registro do Diploma é externo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NUM_REG_EXTERNO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Registro Externo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DSC_LIVRO_EXTERNO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Livro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DAT_REG_EXTERNO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do Registro Externo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NUM_FOLHA_EXTERNO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Folha do Livro Externo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COD_INSTIT_EXTERNA_EXT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Instituição externa onde foi registrado 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COD_MOT_DIPLOMA_EXT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Motivo do Diploma</w:t>
            </w:r>
          </w:p>
        </w:tc>
      </w:tr>
      <w:tr w:rsidR="00CA133C" w:rsidTr="00CA133C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DSC_MOT_DIPLOMA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A133C" w:rsidRDefault="00CA133C" w:rsidP="00CA133C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A133C" w:rsidRDefault="00CA133C" w:rsidP="00CA133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Motivo do Diploma</w:t>
            </w:r>
          </w:p>
        </w:tc>
      </w:tr>
    </w:tbl>
    <w:p w:rsidR="00CA133C" w:rsidRDefault="00CA133C" w:rsidP="00CA133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A133C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CA133C" w:rsidRPr="00C4465D" w:rsidRDefault="00CA133C" w:rsidP="00A71D36">
            <w:pPr>
              <w:pStyle w:val="Estilo2"/>
            </w:pPr>
            <w:r>
              <w:t>Regras</w:t>
            </w:r>
          </w:p>
        </w:tc>
      </w:tr>
      <w:tr w:rsidR="00CA133C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33C" w:rsidRPr="0008553C" w:rsidRDefault="00CA133C" w:rsidP="00CA133C">
            <w:pPr>
              <w:pStyle w:val="Corpo"/>
            </w:pPr>
            <w:r>
              <w:t>O código do externo do registro do diploma idêntica o registro unicamente no layout</w:t>
            </w:r>
          </w:p>
        </w:tc>
      </w:tr>
    </w:tbl>
    <w:p w:rsidR="00CA133C" w:rsidRDefault="00CA133C" w:rsidP="00CA133C">
      <w:pPr>
        <w:rPr>
          <w:rFonts w:ascii="Verdana" w:hAnsi="Verdana"/>
        </w:rPr>
      </w:pPr>
    </w:p>
    <w:p w:rsidR="00CA133C" w:rsidRDefault="00CA133C" w:rsidP="00CA133C">
      <w:pPr>
        <w:rPr>
          <w:rFonts w:ascii="Verdana" w:hAnsi="Verdana"/>
        </w:rPr>
      </w:pPr>
    </w:p>
    <w:p w:rsidR="00CA133C" w:rsidRDefault="00CA133C" w:rsidP="00CA133C">
      <w:pPr>
        <w:rPr>
          <w:rFonts w:ascii="Verdana" w:hAnsi="Verdana"/>
        </w:rPr>
      </w:pPr>
    </w:p>
    <w:p w:rsidR="0098111E" w:rsidRDefault="0098111E" w:rsidP="0098111E">
      <w:pPr>
        <w:rPr>
          <w:rFonts w:ascii="Verdana" w:hAnsi="Verdana"/>
        </w:rPr>
      </w:pPr>
    </w:p>
    <w:p w:rsidR="0098111E" w:rsidRDefault="0098111E" w:rsidP="0098111E">
      <w:pPr>
        <w:rPr>
          <w:rFonts w:ascii="Verdana" w:hAnsi="Verdana"/>
        </w:rPr>
      </w:pPr>
    </w:p>
    <w:p w:rsidR="0098111E" w:rsidRDefault="0098111E" w:rsidP="00CA133C">
      <w:pPr>
        <w:rPr>
          <w:rFonts w:ascii="Verdana" w:hAnsi="Verdana"/>
        </w:rPr>
      </w:pPr>
    </w:p>
    <w:p w:rsidR="0098111E" w:rsidRDefault="0098111E" w:rsidP="00CA133C">
      <w:pPr>
        <w:rPr>
          <w:rFonts w:ascii="Verdana" w:hAnsi="Verdana"/>
        </w:rPr>
      </w:pPr>
    </w:p>
    <w:p w:rsidR="0098111E" w:rsidRDefault="0098111E" w:rsidP="00CA133C">
      <w:pPr>
        <w:rPr>
          <w:rFonts w:ascii="Verdana" w:hAnsi="Verdana"/>
        </w:rPr>
      </w:pPr>
    </w:p>
    <w:p w:rsidR="0098111E" w:rsidRDefault="0098111E" w:rsidP="00CA133C">
      <w:pPr>
        <w:rPr>
          <w:rFonts w:ascii="Verdana" w:hAnsi="Verdana"/>
        </w:rPr>
      </w:pPr>
    </w:p>
    <w:p w:rsidR="004F6E78" w:rsidRPr="003F5FE9" w:rsidRDefault="004F6E78" w:rsidP="004F6E78">
      <w:pPr>
        <w:pStyle w:val="Estilo3"/>
        <w:rPr>
          <w:rFonts w:ascii="Arial Black" w:hAnsi="Arial Black" w:cs="Arial"/>
        </w:rPr>
      </w:pPr>
      <w:bookmarkStart w:id="23" w:name="_Toc356285502"/>
      <w:r>
        <w:t>Material Didático</w:t>
      </w:r>
      <w:bookmarkEnd w:id="23"/>
    </w:p>
    <w:p w:rsidR="004F6E78" w:rsidRDefault="004F6E78" w:rsidP="004F6E7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F6E78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4F6E78" w:rsidRPr="00C4465D" w:rsidRDefault="004F6E78" w:rsidP="00A71D36">
            <w:pPr>
              <w:pStyle w:val="Estilo2"/>
            </w:pPr>
            <w:r>
              <w:t>DEFINIÇÃO</w:t>
            </w:r>
          </w:p>
        </w:tc>
      </w:tr>
      <w:tr w:rsidR="004F6E78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E78" w:rsidRPr="0008553C" w:rsidRDefault="004F6E78" w:rsidP="004F6E78">
            <w:pPr>
              <w:pStyle w:val="Corpo"/>
            </w:pPr>
            <w:r>
              <w:t>Informações do cadastro de material didático da escola migrada.</w:t>
            </w:r>
          </w:p>
        </w:tc>
      </w:tr>
    </w:tbl>
    <w:p w:rsidR="004F6E78" w:rsidRDefault="004F6E78" w:rsidP="004F6E7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F6E78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4F6E78" w:rsidRPr="00C4465D" w:rsidRDefault="004F6E78" w:rsidP="00A71D36">
            <w:pPr>
              <w:pStyle w:val="Estilo2"/>
            </w:pPr>
            <w:r>
              <w:t>CAMPOS</w:t>
            </w:r>
          </w:p>
        </w:tc>
      </w:tr>
    </w:tbl>
    <w:p w:rsidR="004F6E78" w:rsidRDefault="004F6E78" w:rsidP="004F6E78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4F6E78" w:rsidTr="00A71D36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F6E78" w:rsidRDefault="004F6E78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F6E78" w:rsidRDefault="004F6E78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F6E78" w:rsidRDefault="004F6E78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F6E78" w:rsidRDefault="004F6E78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4F6E78" w:rsidRDefault="004F6E78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COD_MATERIAL_EXT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material didatico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COD_PROFESSOR_EXT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do professor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COD_TPO_MATERIAL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Material (1- Apostila, 2- Aula, 3- Exercício, 4- Aplicativo, 5- Outros, 6- Aula Virtual, 7- Apresentação do Breeze (zip))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DSC_MATERIAL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Descricao do Material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NOM_ARQUIVO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Arquivo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DAT_INCLUSAO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Inclusao do Material</w:t>
            </w:r>
          </w:p>
        </w:tc>
      </w:tr>
      <w:tr w:rsidR="004F6E78" w:rsidTr="00A71D3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COD_TURMA_EXT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6E78" w:rsidRDefault="004F6E78" w:rsidP="004F6E7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externo da Turma</w:t>
            </w:r>
          </w:p>
        </w:tc>
      </w:tr>
    </w:tbl>
    <w:p w:rsidR="004F6E78" w:rsidRDefault="004F6E78" w:rsidP="004F6E78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4F6E78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4F6E78" w:rsidRPr="00C4465D" w:rsidRDefault="004F6E78" w:rsidP="00A71D36">
            <w:pPr>
              <w:pStyle w:val="Estilo2"/>
            </w:pPr>
            <w:r>
              <w:t>Regras</w:t>
            </w:r>
          </w:p>
        </w:tc>
      </w:tr>
      <w:tr w:rsidR="004F6E78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E78" w:rsidRPr="0008553C" w:rsidRDefault="004F6E78" w:rsidP="004F6E78">
            <w:pPr>
              <w:pStyle w:val="Corpo"/>
            </w:pPr>
            <w:r>
              <w:t>O código do externo do material didático</w:t>
            </w:r>
            <w:r w:rsidR="002D54B3">
              <w:t xml:space="preserve"> identifica unicamente o layout.</w:t>
            </w:r>
          </w:p>
        </w:tc>
      </w:tr>
    </w:tbl>
    <w:p w:rsidR="004F6E78" w:rsidRDefault="004F6E78" w:rsidP="004F6E78">
      <w:pPr>
        <w:rPr>
          <w:rFonts w:ascii="Verdana" w:hAnsi="Verdana"/>
        </w:rPr>
      </w:pPr>
    </w:p>
    <w:p w:rsidR="004F6E78" w:rsidRDefault="004F6E78" w:rsidP="004F6E78">
      <w:pPr>
        <w:rPr>
          <w:rFonts w:ascii="Verdana" w:hAnsi="Verdana"/>
        </w:rPr>
      </w:pPr>
    </w:p>
    <w:p w:rsidR="00F03114" w:rsidRDefault="00F03114" w:rsidP="00603C8F">
      <w:pPr>
        <w:rPr>
          <w:rFonts w:ascii="Verdana" w:hAnsi="Verdana"/>
        </w:rPr>
      </w:pPr>
    </w:p>
    <w:p w:rsidR="00A71D36" w:rsidRPr="003F5FE9" w:rsidRDefault="00A71D36" w:rsidP="00A71D36">
      <w:pPr>
        <w:pStyle w:val="Estilo3"/>
        <w:rPr>
          <w:rFonts w:ascii="Arial Black" w:hAnsi="Arial Black" w:cs="Arial"/>
        </w:rPr>
      </w:pPr>
      <w:bookmarkStart w:id="24" w:name="_Toc356285503"/>
      <w:r>
        <w:t>Lançamentos</w:t>
      </w:r>
      <w:bookmarkEnd w:id="24"/>
    </w:p>
    <w:p w:rsidR="00A71D36" w:rsidRDefault="00A71D36" w:rsidP="00A71D3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71D3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A71D36" w:rsidRPr="00C4465D" w:rsidRDefault="00A71D36" w:rsidP="00A71D36">
            <w:pPr>
              <w:pStyle w:val="Estilo2"/>
            </w:pPr>
            <w:r>
              <w:t>DEFINIÇÃO</w:t>
            </w:r>
          </w:p>
        </w:tc>
      </w:tr>
      <w:tr w:rsidR="00A71D3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1D36" w:rsidRPr="0008553C" w:rsidRDefault="00A71D36" w:rsidP="00A71D36">
            <w:pPr>
              <w:pStyle w:val="Corpo"/>
            </w:pPr>
            <w:r>
              <w:t>Informações dos lançamentos das ficha financeira do aluno como serviços de prestados ou bolsas concedidas da escola migrada.</w:t>
            </w:r>
          </w:p>
        </w:tc>
      </w:tr>
    </w:tbl>
    <w:p w:rsidR="00A71D36" w:rsidRDefault="00A71D36" w:rsidP="00A71D3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71D3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A71D36" w:rsidRPr="00C4465D" w:rsidRDefault="00A71D36" w:rsidP="00A71D36">
            <w:pPr>
              <w:pStyle w:val="Estilo2"/>
            </w:pPr>
            <w:r>
              <w:t>CAMPOS</w:t>
            </w:r>
          </w:p>
        </w:tc>
      </w:tr>
    </w:tbl>
    <w:p w:rsidR="00A71D36" w:rsidRDefault="00A71D36" w:rsidP="00A71D36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A71D36" w:rsidTr="00A71D36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71D36" w:rsidRDefault="00A71D3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71D36" w:rsidRDefault="00A71D3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71D36" w:rsidRDefault="00A71D3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71D36" w:rsidRDefault="00A71D3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71D36" w:rsidRDefault="00A71D36" w:rsidP="00A71D36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COD_LANCAMENTO_EXT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lancamento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DSC_LANCAMENTO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Lançamento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IND_MATRICULA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informando se lancamento incide na parcela de matricula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COD_REGRA_ACUMULO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Regra de acumulo de lancamento. Informar: 1-Não acumula com grupos da mesma regra, 2-Não acumula nenhum grupo, 3-Acumula com todos os grupos,4-Acumula com grupos da mesma regra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NUM_PRIORIDADE_GE_C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Prioridade de acumulo de lancamentos de credito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IDT_PRIORIDADE_GE_C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Prioridade de lancamentos de credito(C - PRIORIDADE COMPARTILHADA (pode ter outros lancamentos do mesmo grupo) U- PRIORIDADE UNICA(não pode ter outros lancamentos do mesmo grupo))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NUM_PRIORIDADE_GE_D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Prioridade de acumulo de lancamentos de debito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IDT_PRIORIDADE_GE_D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Prioridade de lancamentos de debito(C - PRIORIDADE COMPARTILHADA (pode ter outros lancamentos do mesmo grupo) U- PRIORIDADE UNICA(não pode ter outros lancamentos do mesmo grupo))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IDT_TPO_LANCAMENTO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do Tipo de Lancamento ( C- CREDITO (DESCONTO PARA O ALUNO) - D-DEBITO (COBRANÇA PARA O ALUNO))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IDT_TPO_VALOR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do Tipo de Valor (SD - SALDO PC-PERCENTUAL VM-VALOR MENSAL SP-SALDO PERIODO)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IDT_CALC_MENSALIDADE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do modo de calculo da mensalidade(L- Incide sobre valor LIQUIDO -- B- Incide sobre valor BRUTO)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IND_ATIVO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Identificador de lançamento ativo (S ou N)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COD_PADRAO_LANCAMENTO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Padrão de Lancamento(1-Mensalidade, 2-Multa, 3-Juros ou Mora, 4-Taxa de Parcelamento, 5-Credito de Recalculo, 6-Debito de Recalculo, 7-Correção, 8-Desconto, 9-Boleto Pg Maior, 10-Boleto Pg Menor, 11-Desconto Pagto Antecipado, 12-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Cheque Devolvido, 13-Negociação)</w:t>
            </w:r>
          </w:p>
        </w:tc>
      </w:tr>
      <w:tr w:rsidR="002D54B3" w:rsidTr="002D54B3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COD_ESP_LANCAMENTO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D54B3" w:rsidRDefault="002D54B3" w:rsidP="002D54B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4B3" w:rsidRDefault="002D54B3" w:rsidP="002D54B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Especie de Lancamento - Informar somente se padrão de lançamento não for informado(1- RECEITA BRUTA 11-GRATUIDADE 8-FIES 15-RECEITA FINANCEIRA 6-DESPESA FINANCEIRA 14-PROTOCOLO)</w:t>
            </w:r>
          </w:p>
        </w:tc>
      </w:tr>
    </w:tbl>
    <w:p w:rsidR="00A71D36" w:rsidRDefault="00A71D36" w:rsidP="00A71D36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A71D36" w:rsidRPr="00C4465D" w:rsidTr="00A71D36">
        <w:trPr>
          <w:trHeight w:val="408"/>
        </w:trPr>
        <w:tc>
          <w:tcPr>
            <w:tcW w:w="9923" w:type="dxa"/>
            <w:shd w:val="clear" w:color="auto" w:fill="000000"/>
          </w:tcPr>
          <w:p w:rsidR="00A71D36" w:rsidRPr="00C4465D" w:rsidRDefault="00A71D36" w:rsidP="00A71D36">
            <w:pPr>
              <w:pStyle w:val="Estilo2"/>
            </w:pPr>
            <w:r>
              <w:t>Regras</w:t>
            </w:r>
          </w:p>
        </w:tc>
      </w:tr>
      <w:tr w:rsidR="00A71D36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D36" w:rsidRPr="0008553C" w:rsidRDefault="00A71D36" w:rsidP="002D54B3">
            <w:pPr>
              <w:pStyle w:val="Corpo"/>
            </w:pPr>
            <w:r>
              <w:t xml:space="preserve">O código do externo do </w:t>
            </w:r>
            <w:r w:rsidR="002D54B3">
              <w:t>lançamento identifica unicamente o layout de lançamentos.</w:t>
            </w:r>
          </w:p>
        </w:tc>
      </w:tr>
      <w:tr w:rsidR="002D54B3" w:rsidRPr="0008553C" w:rsidTr="00A71D36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4B3" w:rsidRDefault="002D54B3" w:rsidP="002D54B3">
            <w:pPr>
              <w:pStyle w:val="Corpo"/>
            </w:pPr>
            <w:r>
              <w:t>A espécie de lançamento deverá ser informada somente se não existir um padrão de lançamento.</w:t>
            </w:r>
          </w:p>
        </w:tc>
      </w:tr>
    </w:tbl>
    <w:p w:rsidR="00A71D36" w:rsidRDefault="00A71D36" w:rsidP="00A71D36">
      <w:pPr>
        <w:rPr>
          <w:rFonts w:ascii="Verdana" w:hAnsi="Verdana"/>
        </w:rPr>
      </w:pPr>
    </w:p>
    <w:p w:rsidR="00A71D36" w:rsidRDefault="00A71D36" w:rsidP="00A71D36">
      <w:pPr>
        <w:rPr>
          <w:rFonts w:ascii="Verdana" w:hAnsi="Verdana"/>
        </w:rPr>
      </w:pPr>
    </w:p>
    <w:p w:rsidR="0098111E" w:rsidRDefault="0098111E" w:rsidP="0098111E">
      <w:pPr>
        <w:rPr>
          <w:rFonts w:ascii="Verdana" w:hAnsi="Verdana"/>
        </w:rPr>
      </w:pPr>
    </w:p>
    <w:p w:rsidR="0098111E" w:rsidRDefault="0098111E" w:rsidP="0098111E">
      <w:pPr>
        <w:rPr>
          <w:rFonts w:ascii="Verdana" w:hAnsi="Verdana"/>
        </w:rPr>
      </w:pPr>
    </w:p>
    <w:p w:rsidR="0098111E" w:rsidRDefault="0098111E" w:rsidP="0098111E">
      <w:pPr>
        <w:rPr>
          <w:rFonts w:ascii="Verdana" w:hAnsi="Verdana"/>
        </w:rPr>
      </w:pPr>
    </w:p>
    <w:p w:rsidR="002D54B3" w:rsidRPr="003F5FE9" w:rsidRDefault="00ED7E36" w:rsidP="002D54B3">
      <w:pPr>
        <w:pStyle w:val="Estilo3"/>
        <w:rPr>
          <w:rFonts w:ascii="Arial Black" w:hAnsi="Arial Black" w:cs="Arial"/>
        </w:rPr>
      </w:pPr>
      <w:bookmarkStart w:id="25" w:name="_Toc356285504"/>
      <w:r>
        <w:t>Empresas de Cobrança</w:t>
      </w:r>
      <w:r w:rsidR="00A85A46">
        <w:t xml:space="preserve"> e Conveniadas</w:t>
      </w:r>
      <w:bookmarkEnd w:id="25"/>
    </w:p>
    <w:p w:rsidR="002D54B3" w:rsidRDefault="002D54B3" w:rsidP="002D54B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D54B3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2D54B3" w:rsidRPr="00C4465D" w:rsidRDefault="002D54B3" w:rsidP="00C45C39">
            <w:pPr>
              <w:pStyle w:val="Estilo2"/>
            </w:pPr>
            <w:r>
              <w:t>DEFINIÇÃO</w:t>
            </w:r>
          </w:p>
        </w:tc>
      </w:tr>
      <w:tr w:rsidR="002D54B3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54B3" w:rsidRPr="0008553C" w:rsidRDefault="002D54B3" w:rsidP="00C45C39">
            <w:pPr>
              <w:pStyle w:val="Corpo"/>
            </w:pPr>
            <w:r>
              <w:t xml:space="preserve">Informações </w:t>
            </w:r>
            <w:r w:rsidR="00ED7E36">
              <w:t>do cadastro de empresas de cobrança</w:t>
            </w:r>
            <w:r w:rsidR="00A85A46">
              <w:t xml:space="preserve"> e conveniadas</w:t>
            </w:r>
            <w:r>
              <w:t xml:space="preserve"> da escola migrada.</w:t>
            </w:r>
          </w:p>
        </w:tc>
      </w:tr>
    </w:tbl>
    <w:p w:rsidR="002D54B3" w:rsidRDefault="002D54B3" w:rsidP="002D54B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D54B3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2D54B3" w:rsidRPr="00C4465D" w:rsidRDefault="002D54B3" w:rsidP="00C45C39">
            <w:pPr>
              <w:pStyle w:val="Estilo2"/>
            </w:pPr>
            <w:r>
              <w:t>CAMPOS</w:t>
            </w:r>
          </w:p>
        </w:tc>
      </w:tr>
    </w:tbl>
    <w:p w:rsidR="002D54B3" w:rsidRDefault="002D54B3" w:rsidP="002D54B3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2D54B3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D54B3" w:rsidRDefault="002D54B3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D54B3" w:rsidRDefault="002D54B3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D54B3" w:rsidRDefault="002D54B3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2D54B3" w:rsidRDefault="002D54B3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2D54B3" w:rsidRDefault="002D54B3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ED7E36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COD_EMPRESA_EXT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empresa de cobrança</w:t>
            </w:r>
          </w:p>
        </w:tc>
      </w:tr>
      <w:tr w:rsidR="00ED7E36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NOM_EMPRESA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da empresa de cobrança</w:t>
            </w:r>
          </w:p>
        </w:tc>
      </w:tr>
      <w:tr w:rsidR="00ED7E36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NUM_CNPJ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7E36" w:rsidRDefault="00ED7E36" w:rsidP="00ED7E3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CNPJ da empresa de cobrança</w:t>
            </w:r>
          </w:p>
        </w:tc>
      </w:tr>
    </w:tbl>
    <w:p w:rsidR="002D54B3" w:rsidRDefault="002D54B3" w:rsidP="002D54B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2D54B3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2D54B3" w:rsidRPr="00C4465D" w:rsidRDefault="002D54B3" w:rsidP="00C45C39">
            <w:pPr>
              <w:pStyle w:val="Estilo2"/>
            </w:pPr>
            <w:r>
              <w:t>Regras</w:t>
            </w:r>
          </w:p>
        </w:tc>
      </w:tr>
      <w:tr w:rsidR="002D54B3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4B3" w:rsidRPr="0008553C" w:rsidRDefault="002D54B3" w:rsidP="00ED7E36">
            <w:pPr>
              <w:pStyle w:val="Corpo"/>
            </w:pPr>
            <w:r>
              <w:t>O código do externo d</w:t>
            </w:r>
            <w:r w:rsidR="00ED7E36">
              <w:t xml:space="preserve">a empresa </w:t>
            </w:r>
            <w:r>
              <w:t>identifica unicamente o layout.</w:t>
            </w:r>
          </w:p>
        </w:tc>
      </w:tr>
    </w:tbl>
    <w:p w:rsidR="002D54B3" w:rsidRDefault="002D54B3" w:rsidP="002D54B3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0"/>
        <w:gridCol w:w="5233"/>
      </w:tblGrid>
      <w:tr w:rsidR="002D54B3" w:rsidRPr="00C4465D" w:rsidTr="00C45C39">
        <w:trPr>
          <w:trHeight w:val="408"/>
        </w:trPr>
        <w:tc>
          <w:tcPr>
            <w:tcW w:w="9923" w:type="dxa"/>
            <w:gridSpan w:val="2"/>
            <w:shd w:val="clear" w:color="auto" w:fill="000000"/>
          </w:tcPr>
          <w:p w:rsidR="002D54B3" w:rsidRPr="00C4465D" w:rsidRDefault="002D54B3" w:rsidP="00C45C39">
            <w:pPr>
              <w:pStyle w:val="Estilo2"/>
            </w:pPr>
            <w:r>
              <w:t>Tabelas</w:t>
            </w:r>
          </w:p>
        </w:tc>
      </w:tr>
      <w:tr w:rsidR="00ED7E36" w:rsidRPr="00603C8F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DBMIGRACAO.LAYOUT_EMPRESA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E36" w:rsidRPr="00603C8F" w:rsidRDefault="00ED7E36" w:rsidP="00ED7E36">
            <w:pPr>
              <w:pStyle w:val="Corpo"/>
            </w:pPr>
            <w:r>
              <w:t>Layout usado para informar os dados da empresa de cobrança</w:t>
            </w:r>
          </w:p>
        </w:tc>
      </w:tr>
      <w:tr w:rsidR="00ED7E36" w:rsidRPr="00603C8F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DBMIGRACAO.REF_FORNECEDOR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E36" w:rsidRPr="00603C8F" w:rsidRDefault="00ED7E36" w:rsidP="00ED7E36">
            <w:pPr>
              <w:pStyle w:val="Corpo"/>
            </w:pPr>
            <w:r>
              <w:t>Referencia da empresa de cobrança</w:t>
            </w:r>
          </w:p>
        </w:tc>
      </w:tr>
      <w:tr w:rsidR="00ED7E36" w:rsidRPr="00603C8F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7E36" w:rsidRDefault="00ED7E36" w:rsidP="00ED7E3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DBSIAF.FORNECEDOR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7E36" w:rsidRDefault="00ED7E36" w:rsidP="00ED7E36">
            <w:pPr>
              <w:pStyle w:val="Corpo"/>
            </w:pPr>
            <w:r>
              <w:t>Empresa de Cobrança</w:t>
            </w:r>
          </w:p>
        </w:tc>
      </w:tr>
    </w:tbl>
    <w:p w:rsidR="0073005D" w:rsidRDefault="0073005D" w:rsidP="0073005D">
      <w:pPr>
        <w:rPr>
          <w:rFonts w:ascii="Verdana" w:hAnsi="Verdana"/>
        </w:rPr>
      </w:pPr>
    </w:p>
    <w:p w:rsidR="0073005D" w:rsidRDefault="0073005D" w:rsidP="0073005D">
      <w:pPr>
        <w:rPr>
          <w:rFonts w:ascii="Verdana" w:hAnsi="Verdana"/>
        </w:rPr>
      </w:pPr>
    </w:p>
    <w:p w:rsidR="0073005D" w:rsidRDefault="0073005D" w:rsidP="00603C8F">
      <w:pPr>
        <w:rPr>
          <w:rFonts w:ascii="Verdana" w:hAnsi="Verdana"/>
        </w:rPr>
      </w:pPr>
    </w:p>
    <w:p w:rsidR="001340D7" w:rsidRPr="003F5FE9" w:rsidRDefault="001340D7" w:rsidP="001340D7">
      <w:pPr>
        <w:pStyle w:val="Estilo3"/>
        <w:rPr>
          <w:rFonts w:ascii="Arial Black" w:hAnsi="Arial Black" w:cs="Arial"/>
        </w:rPr>
      </w:pPr>
      <w:bookmarkStart w:id="26" w:name="_Toc356285505"/>
      <w:r>
        <w:t>Responsável Financeiro</w:t>
      </w:r>
      <w:bookmarkEnd w:id="26"/>
    </w:p>
    <w:p w:rsidR="001340D7" w:rsidRDefault="001340D7" w:rsidP="001340D7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340D7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1340D7" w:rsidRPr="00C4465D" w:rsidRDefault="001340D7" w:rsidP="00C45C39">
            <w:pPr>
              <w:pStyle w:val="Estilo2"/>
            </w:pPr>
            <w:r>
              <w:t>DEFINIÇÃO</w:t>
            </w:r>
          </w:p>
        </w:tc>
      </w:tr>
      <w:tr w:rsidR="001340D7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40D7" w:rsidRPr="0008553C" w:rsidRDefault="001340D7" w:rsidP="001340D7">
            <w:pPr>
              <w:pStyle w:val="Corpo"/>
            </w:pPr>
            <w:r>
              <w:t>Informações do cadastro de Responsaveis Financeiros</w:t>
            </w:r>
          </w:p>
        </w:tc>
      </w:tr>
    </w:tbl>
    <w:p w:rsidR="001340D7" w:rsidRDefault="001340D7" w:rsidP="001340D7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340D7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1340D7" w:rsidRPr="00C4465D" w:rsidRDefault="001340D7" w:rsidP="00C45C39">
            <w:pPr>
              <w:pStyle w:val="Estilo2"/>
            </w:pPr>
            <w:r>
              <w:t>CAMPOS</w:t>
            </w:r>
          </w:p>
        </w:tc>
      </w:tr>
    </w:tbl>
    <w:p w:rsidR="001340D7" w:rsidRDefault="001340D7" w:rsidP="001340D7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1340D7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340D7" w:rsidRDefault="001340D7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340D7" w:rsidRDefault="001340D7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340D7" w:rsidRDefault="001340D7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1340D7" w:rsidRDefault="001340D7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1340D7" w:rsidRDefault="001340D7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COD_RESPONSAVEL_EXT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Responsável Financeiro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NOM_RESPONSAVEL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Resposável Financeiro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IND_TPO_PESSOA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Pessoa (F-Física J-Jurídica)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NUM_CPF_CNPJ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Num. Cpf para Pessoa Fisica ou Num. Cnpj para pessoa Jurídica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COD_GRAU_PARENTESCO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Grau de Parentesco. Informar somente para Pessoa Física: (1-PAI 2-MAE 6-AVÔ 3-AVÓ 7-IRMAO 8-IRMA 14-FILHO 15-FILHA 10-OUTROS)</w:t>
            </w:r>
          </w:p>
        </w:tc>
      </w:tr>
    </w:tbl>
    <w:p w:rsidR="001340D7" w:rsidRDefault="001340D7" w:rsidP="001340D7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1340D7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1340D7" w:rsidRPr="00C4465D" w:rsidRDefault="001340D7" w:rsidP="00C45C39">
            <w:pPr>
              <w:pStyle w:val="Estilo2"/>
            </w:pPr>
            <w:r>
              <w:t>Regras</w:t>
            </w:r>
          </w:p>
        </w:tc>
      </w:tr>
      <w:tr w:rsidR="001340D7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0D7" w:rsidRPr="0008553C" w:rsidRDefault="001340D7" w:rsidP="001340D7">
            <w:pPr>
              <w:pStyle w:val="Corpo"/>
            </w:pPr>
            <w:r>
              <w:t>O código do externo do responsável financeiro o identifica unicamente no layout.</w:t>
            </w:r>
          </w:p>
        </w:tc>
      </w:tr>
      <w:tr w:rsidR="001340D7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0D7" w:rsidRDefault="001340D7" w:rsidP="001340D7">
            <w:pPr>
              <w:pStyle w:val="Corpo"/>
            </w:pPr>
            <w:r>
              <w:t>O Grau de parentesco deve ser informado caso a pessoa for física.</w:t>
            </w:r>
          </w:p>
        </w:tc>
      </w:tr>
    </w:tbl>
    <w:p w:rsidR="001340D7" w:rsidRDefault="001340D7" w:rsidP="001340D7">
      <w:pPr>
        <w:rPr>
          <w:rFonts w:ascii="Verdana" w:hAnsi="Verdana"/>
        </w:rPr>
      </w:pPr>
    </w:p>
    <w:p w:rsidR="001340D7" w:rsidRDefault="001340D7" w:rsidP="00603C8F">
      <w:pPr>
        <w:rPr>
          <w:rFonts w:ascii="Verdana" w:hAnsi="Verdana"/>
        </w:rPr>
      </w:pPr>
    </w:p>
    <w:p w:rsidR="0073005D" w:rsidRDefault="0073005D" w:rsidP="0073005D">
      <w:pPr>
        <w:rPr>
          <w:rFonts w:ascii="Verdana" w:hAnsi="Verdana"/>
        </w:rPr>
      </w:pPr>
    </w:p>
    <w:p w:rsidR="0073005D" w:rsidRDefault="0073005D" w:rsidP="0073005D">
      <w:pPr>
        <w:rPr>
          <w:rFonts w:ascii="Verdana" w:hAnsi="Verdana"/>
        </w:rPr>
      </w:pPr>
    </w:p>
    <w:p w:rsidR="0073005D" w:rsidRDefault="0073005D" w:rsidP="0073005D">
      <w:pPr>
        <w:rPr>
          <w:rFonts w:ascii="Verdana" w:hAnsi="Verdana"/>
        </w:rPr>
      </w:pPr>
    </w:p>
    <w:p w:rsidR="0073005D" w:rsidRDefault="0073005D" w:rsidP="0073005D">
      <w:pPr>
        <w:rPr>
          <w:rFonts w:ascii="Verdana" w:hAnsi="Verdana"/>
        </w:rPr>
      </w:pPr>
    </w:p>
    <w:p w:rsidR="001340D7" w:rsidRDefault="001340D7" w:rsidP="00603C8F">
      <w:pPr>
        <w:rPr>
          <w:rFonts w:ascii="Verdana" w:hAnsi="Verdana"/>
        </w:rPr>
      </w:pPr>
    </w:p>
    <w:p w:rsidR="00E60C0C" w:rsidRDefault="00E60C0C" w:rsidP="00603C8F">
      <w:pPr>
        <w:rPr>
          <w:rFonts w:ascii="Verdana" w:hAnsi="Verdana"/>
        </w:rPr>
      </w:pPr>
    </w:p>
    <w:p w:rsidR="00E60C0C" w:rsidRDefault="00E60C0C" w:rsidP="00603C8F">
      <w:pPr>
        <w:rPr>
          <w:rFonts w:ascii="Verdana" w:hAnsi="Verdana"/>
        </w:rPr>
      </w:pPr>
    </w:p>
    <w:p w:rsidR="00E60C0C" w:rsidRDefault="00E60C0C" w:rsidP="00603C8F">
      <w:pPr>
        <w:rPr>
          <w:rFonts w:ascii="Verdana" w:hAnsi="Verdana"/>
        </w:rPr>
      </w:pPr>
    </w:p>
    <w:p w:rsidR="00E60C0C" w:rsidRDefault="00E60C0C" w:rsidP="00603C8F">
      <w:pPr>
        <w:rPr>
          <w:rFonts w:ascii="Verdana" w:hAnsi="Verdana"/>
        </w:rPr>
      </w:pPr>
    </w:p>
    <w:p w:rsidR="00E60C0C" w:rsidRDefault="00E60C0C" w:rsidP="00603C8F">
      <w:pPr>
        <w:rPr>
          <w:rFonts w:ascii="Verdana" w:hAnsi="Verdana"/>
        </w:rPr>
      </w:pPr>
    </w:p>
    <w:p w:rsidR="00E8184E" w:rsidRPr="003F5FE9" w:rsidRDefault="00E8184E" w:rsidP="00E8184E">
      <w:pPr>
        <w:pStyle w:val="Estilo3"/>
        <w:rPr>
          <w:rFonts w:ascii="Arial Black" w:hAnsi="Arial Black" w:cs="Arial"/>
        </w:rPr>
      </w:pPr>
      <w:bookmarkStart w:id="27" w:name="_Toc356285506"/>
      <w:r>
        <w:t>Plano de Pagamento</w:t>
      </w:r>
      <w:bookmarkEnd w:id="27"/>
    </w:p>
    <w:p w:rsidR="00E8184E" w:rsidRDefault="00E8184E" w:rsidP="00E8184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8184E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E8184E" w:rsidRPr="00C4465D" w:rsidRDefault="00E8184E" w:rsidP="00C45C39">
            <w:pPr>
              <w:pStyle w:val="Estilo2"/>
            </w:pPr>
            <w:r>
              <w:t>DEFINIÇÃO</w:t>
            </w:r>
          </w:p>
        </w:tc>
      </w:tr>
      <w:tr w:rsidR="00E8184E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8184E" w:rsidRPr="0008553C" w:rsidRDefault="00E8184E" w:rsidP="00C45C39">
            <w:pPr>
              <w:pStyle w:val="Corpo"/>
            </w:pPr>
            <w:r>
              <w:t>Informações do cadastro dos planos de pagamento</w:t>
            </w:r>
            <w:r w:rsidR="00C45C39">
              <w:t xml:space="preserve">, parcelamentos, </w:t>
            </w:r>
            <w:r w:rsidR="00AE2C3E">
              <w:t>descontos de plano</w:t>
            </w:r>
            <w:r>
              <w:t xml:space="preserve"> </w:t>
            </w:r>
            <w:r w:rsidR="00C45C39">
              <w:t xml:space="preserve">e responsáveis financeiros do plano </w:t>
            </w:r>
            <w:r>
              <w:t>da escola migrada.</w:t>
            </w:r>
          </w:p>
        </w:tc>
      </w:tr>
    </w:tbl>
    <w:p w:rsidR="00E8184E" w:rsidRDefault="00E8184E" w:rsidP="00E8184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8184E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E8184E" w:rsidRPr="00C4465D" w:rsidRDefault="00E8184E" w:rsidP="00C45C39">
            <w:pPr>
              <w:pStyle w:val="Estilo2"/>
            </w:pPr>
            <w:r>
              <w:t>CAMPOS</w:t>
            </w:r>
          </w:p>
        </w:tc>
      </w:tr>
    </w:tbl>
    <w:p w:rsidR="00AE2C3E" w:rsidRPr="00E25E12" w:rsidRDefault="00AE2C3E" w:rsidP="00AE2C3E">
      <w:pPr>
        <w:pStyle w:val="Estilo2"/>
        <w:ind w:hanging="567"/>
        <w:rPr>
          <w:color w:val="auto"/>
        </w:rPr>
      </w:pPr>
      <w:r>
        <w:rPr>
          <w:color w:val="auto"/>
        </w:rPr>
        <w:t>Plano de Pagamento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E8184E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8184E" w:rsidRDefault="00E8184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8184E" w:rsidRDefault="00E8184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8184E" w:rsidRDefault="00E8184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E8184E" w:rsidRDefault="00E8184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E8184E" w:rsidRDefault="00E8184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 Letivo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Parcelas contabeis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IDT_TPO_COBRANCA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Cobranca (C - CREDITO, V-VALOR)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VAL_PLANO_PAGAMENTO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NUM_CREDITO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creditos do plano de pagamento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VAL_CREDITO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credito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VAL_MATRICULA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parcela de matricula ( informar somente se tiver matricula com valor diferenciado das demais)</w:t>
            </w:r>
          </w:p>
        </w:tc>
      </w:tr>
      <w:tr w:rsidR="00E8184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DAT_CADASTRO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184E" w:rsidRDefault="00E8184E" w:rsidP="00E8184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8184E" w:rsidRDefault="00E8184E" w:rsidP="00E8184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Cadastro do plano</w:t>
            </w:r>
          </w:p>
        </w:tc>
      </w:tr>
    </w:tbl>
    <w:p w:rsidR="00E8184E" w:rsidRDefault="00E8184E" w:rsidP="00E8184E">
      <w:pPr>
        <w:rPr>
          <w:rFonts w:ascii="Verdana" w:hAnsi="Verdana"/>
        </w:rPr>
      </w:pPr>
    </w:p>
    <w:p w:rsidR="00AE2C3E" w:rsidRPr="00E25E12" w:rsidRDefault="00AE2C3E" w:rsidP="00AE2C3E">
      <w:pPr>
        <w:pStyle w:val="Estilo2"/>
        <w:ind w:hanging="567"/>
        <w:rPr>
          <w:color w:val="auto"/>
        </w:rPr>
      </w:pPr>
      <w:r>
        <w:rPr>
          <w:color w:val="auto"/>
        </w:rPr>
        <w:t>Plano de Parcelamento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AE2C3E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COD_PLANO_PARC_EXT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parcelamento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pagamento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IND_DEFAULT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que o parcelamento default do plano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IDT_MORA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identificar tipo de valor de mora  D-Diario M-Mensal N-Não Utiliza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PER_MORA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Percentual de mora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IDT_CALC_MORA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calculo de mora C-composto S-Simples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IDT_MULTA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identificar tipo de valor de multa  D-Diario M-Mensal N-Não Utiliza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PER_MULTA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Percentual de multa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IDT_CALC_MULTA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Calculo de Multa C-composto S-Simples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IDT_CORRECAO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identificar tipo de valor de correção  D-Diario M-Mensal N-Não Utiliza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PER_CORRECAO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11,8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Percentual de Correção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IDT_CALC_CORRECAO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Calculo de Correção C-composto S-Simples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Número de parcelas Financeiras do Plano</w:t>
            </w:r>
          </w:p>
        </w:tc>
      </w:tr>
      <w:tr w:rsidR="00AE2C3E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VAL_TAXA_PARCELAMENTO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C3E" w:rsidRDefault="00AE2C3E" w:rsidP="00AE2C3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E2C3E" w:rsidRDefault="00AE2C3E" w:rsidP="00AE2C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da Taxa de parcelamento</w:t>
            </w:r>
          </w:p>
        </w:tc>
      </w:tr>
    </w:tbl>
    <w:p w:rsidR="00AE2C3E" w:rsidRPr="00E25E12" w:rsidRDefault="00AE2C3E" w:rsidP="00AE2C3E">
      <w:pPr>
        <w:pStyle w:val="Estilo2"/>
        <w:ind w:hanging="567"/>
        <w:rPr>
          <w:color w:val="auto"/>
        </w:rPr>
      </w:pPr>
      <w:r>
        <w:rPr>
          <w:color w:val="auto"/>
        </w:rPr>
        <w:t>Lançamentos do Plano de Pagamento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AE2C3E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E2C3E" w:rsidRDefault="00AE2C3E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lançamentos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pagamento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Periodo letivo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Periodo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COD_LANCAMENTO_EXT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lançamento do plano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Lancamento</w:t>
            </w:r>
          </w:p>
        </w:tc>
      </w:tr>
      <w:tr w:rsidR="001340D7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IND_CONDICIONADO_VENC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340D7" w:rsidRDefault="001340D7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340D7" w:rsidRDefault="001340D7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lançamento é condicionado ao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1340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1340D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45C39" w:rsidRPr="00E25E12" w:rsidRDefault="00C45C39" w:rsidP="00C45C39">
      <w:pPr>
        <w:pStyle w:val="Estilo2"/>
        <w:ind w:hanging="567"/>
        <w:rPr>
          <w:color w:val="auto"/>
        </w:rPr>
      </w:pPr>
      <w:r>
        <w:rPr>
          <w:color w:val="auto"/>
        </w:rPr>
        <w:t>Responsaveis do Plano de Pagamento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C45C39" w:rsidTr="00C45C39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aluno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 letivo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curso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habilitação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campus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Período do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COD_RESPONSAVEL_EXT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Responsável financeiro do aluno no plano de pagamento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IDT_TPO_RESP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Tipo de Valor de Responsabilidade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(PRC-PERCENTUAL VLR-VALOR)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VAL_RESPONSABILIDADE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de Responsabilidade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NUM_PARCELA_INI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Parcela Contabil do Plano que Inicia a Responsabilidade</w:t>
            </w:r>
          </w:p>
        </w:tc>
      </w:tr>
      <w:tr w:rsidR="00C45C39" w:rsidTr="00C45C39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NUM_PARCELA_FIM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C39" w:rsidRDefault="00C45C39" w:rsidP="00C45C3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C39" w:rsidRDefault="00C45C39" w:rsidP="00C45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Parcela Contabil do Plano que Finaliza a Responsabilidade</w:t>
            </w:r>
          </w:p>
        </w:tc>
      </w:tr>
    </w:tbl>
    <w:p w:rsidR="00AE2C3E" w:rsidRDefault="00AE2C3E" w:rsidP="00E8184E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8184E" w:rsidRPr="00C4465D" w:rsidTr="00C45C39">
        <w:trPr>
          <w:trHeight w:val="408"/>
        </w:trPr>
        <w:tc>
          <w:tcPr>
            <w:tcW w:w="9923" w:type="dxa"/>
            <w:shd w:val="clear" w:color="auto" w:fill="000000"/>
          </w:tcPr>
          <w:p w:rsidR="00E8184E" w:rsidRPr="00C4465D" w:rsidRDefault="00E8184E" w:rsidP="00C45C39">
            <w:pPr>
              <w:pStyle w:val="Estilo2"/>
            </w:pPr>
            <w:r>
              <w:t>Regras</w:t>
            </w:r>
          </w:p>
        </w:tc>
      </w:tr>
      <w:tr w:rsidR="00E8184E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184E" w:rsidRPr="0008553C" w:rsidRDefault="00E8184E" w:rsidP="00993D98">
            <w:pPr>
              <w:pStyle w:val="Corpo"/>
            </w:pPr>
            <w:r>
              <w:t xml:space="preserve">O código do externo da </w:t>
            </w:r>
            <w:r w:rsidR="00993D98">
              <w:t xml:space="preserve">do plano de pagamento o </w:t>
            </w:r>
            <w:r>
              <w:t>identifica unicamente o layout.</w:t>
            </w:r>
          </w:p>
        </w:tc>
      </w:tr>
      <w:tr w:rsidR="001340D7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0D7" w:rsidRDefault="001340D7" w:rsidP="00993D98">
            <w:pPr>
              <w:pStyle w:val="Corpo"/>
            </w:pPr>
            <w:r>
              <w:t>Caso o plano de pagamento for cobrança por credito os campos valor do credito e numero de créditos deve ser informado.</w:t>
            </w:r>
          </w:p>
        </w:tc>
      </w:tr>
      <w:tr w:rsidR="00FD36EA" w:rsidRPr="0008553C" w:rsidTr="00C45C39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6EA" w:rsidRDefault="00FD36EA" w:rsidP="00993D98">
            <w:pPr>
              <w:pStyle w:val="Corpo"/>
            </w:pPr>
            <w:r>
              <w:t>Os contrato dos alunos serão gerados a partir do layout de Ficha Financeira</w:t>
            </w:r>
          </w:p>
        </w:tc>
      </w:tr>
    </w:tbl>
    <w:p w:rsidR="00E8184E" w:rsidRDefault="00E8184E" w:rsidP="00E8184E">
      <w:pPr>
        <w:rPr>
          <w:rFonts w:ascii="Verdana" w:hAnsi="Verdana"/>
        </w:rPr>
      </w:pPr>
    </w:p>
    <w:p w:rsidR="003E3E7B" w:rsidRDefault="003E3E7B" w:rsidP="003E3E7B">
      <w:pPr>
        <w:rPr>
          <w:rFonts w:ascii="Verdana" w:hAnsi="Verdana"/>
        </w:rPr>
      </w:pPr>
    </w:p>
    <w:p w:rsidR="003E3E7B" w:rsidRDefault="003E3E7B" w:rsidP="003E3E7B">
      <w:pPr>
        <w:rPr>
          <w:rFonts w:ascii="Verdana" w:hAnsi="Verdana"/>
        </w:rPr>
      </w:pPr>
    </w:p>
    <w:p w:rsidR="003E3E7B" w:rsidRDefault="003E3E7B" w:rsidP="003E3E7B">
      <w:pPr>
        <w:rPr>
          <w:rFonts w:ascii="Verdana" w:hAnsi="Verdana"/>
        </w:rPr>
      </w:pPr>
    </w:p>
    <w:p w:rsidR="00E8184E" w:rsidRDefault="00A85A46" w:rsidP="00603C8F">
      <w:pPr>
        <w:rPr>
          <w:rFonts w:ascii="Verdana" w:hAnsi="Verdana"/>
        </w:rPr>
      </w:pPr>
      <w:r w:rsidRPr="003E3E7B">
        <w:rPr>
          <w:rFonts w:ascii="Verdana" w:hAnsi="Verdana"/>
        </w:rPr>
        <w:br w:type="column"/>
      </w:r>
    </w:p>
    <w:p w:rsidR="00845180" w:rsidRPr="003F5FE9" w:rsidRDefault="00845180" w:rsidP="00845180">
      <w:pPr>
        <w:pStyle w:val="Estilo3"/>
        <w:rPr>
          <w:rFonts w:ascii="Arial Black" w:hAnsi="Arial Black" w:cs="Arial"/>
        </w:rPr>
      </w:pPr>
      <w:bookmarkStart w:id="28" w:name="_Toc356285507"/>
      <w:r>
        <w:t>Lancamentos do Aluno</w:t>
      </w:r>
      <w:bookmarkEnd w:id="28"/>
    </w:p>
    <w:p w:rsidR="00845180" w:rsidRDefault="00845180" w:rsidP="0084518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45180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845180" w:rsidRPr="00C4465D" w:rsidRDefault="00845180" w:rsidP="00FD36EA">
            <w:pPr>
              <w:pStyle w:val="Estilo2"/>
            </w:pPr>
            <w:r>
              <w:t>DEFINIÇÃO</w:t>
            </w:r>
          </w:p>
        </w:tc>
      </w:tr>
      <w:tr w:rsidR="00845180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45180" w:rsidRPr="0008553C" w:rsidRDefault="00845180" w:rsidP="00517785">
            <w:pPr>
              <w:pStyle w:val="Corpo"/>
            </w:pPr>
            <w:r>
              <w:t xml:space="preserve">Informações do cadastro </w:t>
            </w:r>
            <w:r w:rsidR="00517785">
              <w:t>dos lançamentos do aluno</w:t>
            </w:r>
          </w:p>
        </w:tc>
      </w:tr>
    </w:tbl>
    <w:p w:rsidR="00845180" w:rsidRDefault="00845180" w:rsidP="0084518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45180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845180" w:rsidRPr="00C4465D" w:rsidRDefault="00845180" w:rsidP="00FD36EA">
            <w:pPr>
              <w:pStyle w:val="Estilo2"/>
            </w:pPr>
            <w:r>
              <w:t>CAMPOS</w:t>
            </w:r>
          </w:p>
        </w:tc>
      </w:tr>
    </w:tbl>
    <w:p w:rsidR="00845180" w:rsidRDefault="00845180" w:rsidP="00845180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845180" w:rsidTr="00A85A46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45180" w:rsidRDefault="00845180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45180" w:rsidRDefault="00845180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45180" w:rsidRDefault="00845180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845180" w:rsidRDefault="00845180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845180" w:rsidRDefault="00845180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lançamentos do aluno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aluno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COD_LANCAMENTO_EXT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lancamento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DAT_INI_LANCAMENTO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Inicial de Lançamento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DAT_FIM_LANCAMENTO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Final de Lançamento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Lançamento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VAL_SALDO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de saldo do lancamento (Usado somento se o lançamento for do tipo SD)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IND_CONDICIONADO_VENC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lancamento é condicionado ao pagamento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COD_SOLICITACAO_EXT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Solicitação que gerou o Lancamento</w:t>
            </w:r>
          </w:p>
        </w:tc>
      </w:tr>
      <w:tr w:rsidR="00A85A46" w:rsidTr="00A85A46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COD_EMPRESA_EXT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A46" w:rsidRDefault="00A85A46" w:rsidP="00A85A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85A46" w:rsidRDefault="00A85A46" w:rsidP="00A85A4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da empresa que esta vinculado o lancamento</w:t>
            </w:r>
          </w:p>
        </w:tc>
      </w:tr>
    </w:tbl>
    <w:p w:rsidR="00845180" w:rsidRDefault="00845180" w:rsidP="00845180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845180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845180" w:rsidRPr="00C4465D" w:rsidRDefault="00845180" w:rsidP="00FD36EA">
            <w:pPr>
              <w:pStyle w:val="Estilo2"/>
            </w:pPr>
            <w:r>
              <w:t>Regras</w:t>
            </w:r>
          </w:p>
        </w:tc>
      </w:tr>
      <w:tr w:rsidR="00845180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180" w:rsidRPr="0008553C" w:rsidRDefault="00A85A46" w:rsidP="00A85A46">
            <w:pPr>
              <w:pStyle w:val="Corpo"/>
            </w:pPr>
            <w:r>
              <w:t xml:space="preserve">O código do externo dos lançamentos do aluno identifica unicamente </w:t>
            </w:r>
            <w:r w:rsidR="00845180">
              <w:t>o layout.</w:t>
            </w:r>
          </w:p>
        </w:tc>
      </w:tr>
    </w:tbl>
    <w:p w:rsidR="00845180" w:rsidRDefault="00845180" w:rsidP="00845180">
      <w:pPr>
        <w:rPr>
          <w:rFonts w:ascii="Verdana" w:hAnsi="Verdana"/>
        </w:rPr>
      </w:pPr>
    </w:p>
    <w:p w:rsidR="00845180" w:rsidRDefault="00845180" w:rsidP="00845180">
      <w:pPr>
        <w:rPr>
          <w:rFonts w:ascii="Verdana" w:hAnsi="Verdana"/>
        </w:rPr>
      </w:pPr>
    </w:p>
    <w:p w:rsidR="00E74459" w:rsidRDefault="00E74459" w:rsidP="00E74459">
      <w:pPr>
        <w:rPr>
          <w:rFonts w:ascii="Verdana" w:hAnsi="Verdana"/>
        </w:rPr>
      </w:pPr>
    </w:p>
    <w:p w:rsidR="00E74459" w:rsidRDefault="00206150" w:rsidP="00E74459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:rsidR="00E74459" w:rsidRDefault="00E74459" w:rsidP="00603C8F">
      <w:pPr>
        <w:rPr>
          <w:rFonts w:ascii="Verdana" w:hAnsi="Verdana"/>
        </w:rPr>
      </w:pPr>
    </w:p>
    <w:p w:rsidR="00CE165C" w:rsidRPr="003F5FE9" w:rsidRDefault="00CE165C" w:rsidP="00CE165C">
      <w:pPr>
        <w:pStyle w:val="Estilo3"/>
        <w:rPr>
          <w:rFonts w:ascii="Arial Black" w:hAnsi="Arial Black" w:cs="Arial"/>
        </w:rPr>
      </w:pPr>
      <w:bookmarkStart w:id="29" w:name="_Toc356285508"/>
      <w:r>
        <w:t>Convênios Bancários</w:t>
      </w:r>
      <w:bookmarkEnd w:id="29"/>
    </w:p>
    <w:p w:rsidR="00CE165C" w:rsidRDefault="00CE165C" w:rsidP="00CE165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E165C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CE165C" w:rsidRPr="00C4465D" w:rsidRDefault="00CE165C" w:rsidP="00FD36EA">
            <w:pPr>
              <w:pStyle w:val="Estilo2"/>
            </w:pPr>
            <w:r>
              <w:t>DEFINIÇÃO</w:t>
            </w:r>
          </w:p>
        </w:tc>
      </w:tr>
      <w:tr w:rsidR="00CE165C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165C" w:rsidRPr="0008553C" w:rsidRDefault="00CE165C" w:rsidP="00CE165C">
            <w:pPr>
              <w:pStyle w:val="Corpo"/>
            </w:pPr>
            <w:r>
              <w:t>Informações do cadastro dos convênios bancários.</w:t>
            </w:r>
          </w:p>
        </w:tc>
      </w:tr>
    </w:tbl>
    <w:p w:rsidR="00CE165C" w:rsidRDefault="00CE165C" w:rsidP="00CE165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E165C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CE165C" w:rsidRPr="00C4465D" w:rsidRDefault="00CE165C" w:rsidP="00FD36EA">
            <w:pPr>
              <w:pStyle w:val="Estilo2"/>
            </w:pPr>
            <w:r>
              <w:t>CAMPOS</w:t>
            </w:r>
          </w:p>
        </w:tc>
      </w:tr>
    </w:tbl>
    <w:p w:rsidR="00CE165C" w:rsidRDefault="00CE165C" w:rsidP="00CE165C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CE165C" w:rsidTr="00D15B62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E165C" w:rsidRDefault="00CE165C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E165C" w:rsidRDefault="00CE165C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E165C" w:rsidRDefault="00CE165C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CE165C" w:rsidRDefault="00CE165C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CE165C" w:rsidRDefault="00CE165C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COD_CONVENIO_BANC_EXT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convênio bancario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NUM_BANCO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banco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NOM_BANCO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banco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IND_BANCO_INTERNO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banco é interno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NUM_AGENCIA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Agencia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NUM_DIGITO_AGENCIA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Digito da Agencia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NUM_CONTA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Conta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NUM_DIGITO_CONTA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Digito da Conta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NUM_CONVENIO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Convenio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NUM_CARTEIRA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Carteira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NUM_INICIAL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Inicial de Remessa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NUM_FINAL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Final de Remessa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NUM_ULT_BOLETA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15B62" w:rsidRDefault="00D15B62" w:rsidP="00D15B6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Ultimo Boleto gerado</w:t>
            </w:r>
          </w:p>
        </w:tc>
      </w:tr>
      <w:tr w:rsidR="00D15B62" w:rsidTr="00D15B62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IND_REGISTRO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5B62" w:rsidRDefault="00D15B62" w:rsidP="00D15B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convenio bancario é com registro</w:t>
            </w:r>
          </w:p>
        </w:tc>
      </w:tr>
    </w:tbl>
    <w:p w:rsidR="00CE165C" w:rsidRDefault="00CE165C" w:rsidP="00CE165C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CE165C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CE165C" w:rsidRPr="00C4465D" w:rsidRDefault="00CE165C" w:rsidP="00FD36EA">
            <w:pPr>
              <w:pStyle w:val="Estilo2"/>
            </w:pPr>
            <w:r>
              <w:t>Regras</w:t>
            </w:r>
          </w:p>
        </w:tc>
      </w:tr>
      <w:tr w:rsidR="00CE165C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65C" w:rsidRPr="0008553C" w:rsidRDefault="00CE165C" w:rsidP="00D15B62">
            <w:pPr>
              <w:pStyle w:val="Corpo"/>
            </w:pPr>
            <w:r>
              <w:t xml:space="preserve">O código do externo </w:t>
            </w:r>
            <w:r w:rsidR="00D15B62">
              <w:t>do convênio bancário</w:t>
            </w:r>
            <w:r>
              <w:t xml:space="preserve"> identifica unicamente o layout.</w:t>
            </w:r>
          </w:p>
        </w:tc>
      </w:tr>
    </w:tbl>
    <w:p w:rsidR="00CE165C" w:rsidRDefault="00CE165C" w:rsidP="00CE165C">
      <w:pPr>
        <w:rPr>
          <w:rFonts w:ascii="Verdana" w:hAnsi="Verdana"/>
        </w:rPr>
      </w:pPr>
    </w:p>
    <w:p w:rsidR="00CE165C" w:rsidRDefault="00CE165C" w:rsidP="00CE165C">
      <w:pPr>
        <w:rPr>
          <w:rFonts w:ascii="Verdana" w:hAnsi="Verdana"/>
        </w:rPr>
      </w:pPr>
    </w:p>
    <w:p w:rsidR="00CE165C" w:rsidRDefault="00CE165C" w:rsidP="00603C8F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603C8F">
      <w:pPr>
        <w:rPr>
          <w:rFonts w:ascii="Verdana" w:hAnsi="Verdana"/>
        </w:rPr>
      </w:pPr>
    </w:p>
    <w:p w:rsidR="00792B9A" w:rsidRDefault="00792B9A" w:rsidP="00603C8F">
      <w:pPr>
        <w:rPr>
          <w:rFonts w:ascii="Verdana" w:hAnsi="Verdana"/>
        </w:rPr>
      </w:pPr>
    </w:p>
    <w:p w:rsidR="00792B9A" w:rsidRDefault="00792B9A" w:rsidP="00603C8F">
      <w:pPr>
        <w:rPr>
          <w:rFonts w:ascii="Verdana" w:hAnsi="Verdana"/>
        </w:rPr>
      </w:pPr>
    </w:p>
    <w:p w:rsidR="00792B9A" w:rsidRDefault="00792B9A" w:rsidP="00603C8F">
      <w:pPr>
        <w:rPr>
          <w:rFonts w:ascii="Verdana" w:hAnsi="Verdana"/>
        </w:rPr>
      </w:pPr>
    </w:p>
    <w:p w:rsidR="00792B9A" w:rsidRDefault="00792B9A" w:rsidP="00603C8F">
      <w:pPr>
        <w:rPr>
          <w:rFonts w:ascii="Verdana" w:hAnsi="Verdana"/>
        </w:rPr>
      </w:pPr>
    </w:p>
    <w:p w:rsidR="00FD36EA" w:rsidRDefault="00FD36EA" w:rsidP="00603C8F">
      <w:pPr>
        <w:rPr>
          <w:rFonts w:ascii="Verdana" w:hAnsi="Verdana"/>
        </w:rPr>
      </w:pPr>
    </w:p>
    <w:p w:rsidR="00F45DF9" w:rsidRPr="003F5FE9" w:rsidRDefault="00F45DF9" w:rsidP="00F45DF9">
      <w:pPr>
        <w:pStyle w:val="Estilo3"/>
        <w:rPr>
          <w:rFonts w:ascii="Arial Black" w:hAnsi="Arial Black" w:cs="Arial"/>
        </w:rPr>
      </w:pPr>
      <w:bookmarkStart w:id="30" w:name="_Toc356285509"/>
      <w:r>
        <w:t>Ficha Financeira</w:t>
      </w:r>
      <w:bookmarkEnd w:id="30"/>
    </w:p>
    <w:p w:rsidR="00F45DF9" w:rsidRDefault="00F45DF9" w:rsidP="00F45DF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45DF9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F45DF9" w:rsidRPr="00C4465D" w:rsidRDefault="00F45DF9" w:rsidP="00FD36EA">
            <w:pPr>
              <w:pStyle w:val="Estilo2"/>
            </w:pPr>
            <w:r>
              <w:t>DEFINIÇÃO</w:t>
            </w:r>
          </w:p>
        </w:tc>
      </w:tr>
      <w:tr w:rsidR="00F45DF9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5DF9" w:rsidRPr="0008553C" w:rsidRDefault="00F45DF9" w:rsidP="00F45DF9">
            <w:pPr>
              <w:pStyle w:val="Corpo"/>
            </w:pPr>
            <w:r>
              <w:t>Informações da Ficha Financeira do aluno</w:t>
            </w:r>
          </w:p>
        </w:tc>
      </w:tr>
    </w:tbl>
    <w:p w:rsidR="00F45DF9" w:rsidRDefault="00F45DF9" w:rsidP="00F45DF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45DF9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F45DF9" w:rsidRPr="00C4465D" w:rsidRDefault="00F45DF9" w:rsidP="00FD36EA">
            <w:pPr>
              <w:pStyle w:val="Estilo2"/>
            </w:pPr>
            <w:r>
              <w:t>CAMPOS</w:t>
            </w:r>
          </w:p>
        </w:tc>
      </w:tr>
    </w:tbl>
    <w:p w:rsidR="00F45DF9" w:rsidRDefault="00F45DF9" w:rsidP="00F45DF9">
      <w:pPr>
        <w:rPr>
          <w:rFonts w:ascii="Verdana" w:hAnsi="Verdana"/>
        </w:rPr>
      </w:pP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F45DF9" w:rsidTr="00FD36EA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45DF9" w:rsidRDefault="00F45DF9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45DF9" w:rsidRDefault="00F45DF9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45DF9" w:rsidRDefault="00F45DF9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F45DF9" w:rsidRDefault="00F45DF9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F45DF9" w:rsidRDefault="00F45DF9" w:rsidP="00FD36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COD_FICHA_FINANC_EXT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Ficha Financeira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COD_TITULO_EXT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titulo (boleto bancario)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aluno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COD_CURSO_EXT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curso 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COD_PERIODO_LETIVO_EXT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periodo_letivo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COD_HABILITACAO_EXT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habilitacao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COD_CAMPUS_EXT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campus 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COD_TURNO_EXT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turno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NUM_PERIODO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periodo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COD_RESPONSAVEL_EXT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responsavel 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COD_LANCAMENTO_EXT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lancamento 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VAL_LANCAMENTO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Lancamento da Ficha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lançamento do Aluno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COD_LANC_PLANO_EXT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lançamento do Plano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COD_PLANO_PARC_EXT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plano de parcelamento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COD_SOLICITACAO_EXT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da Solicitação que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gerou o lançamento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COD_CONVENIO_BANC_EXT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convenio bancário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IND_GERACAO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o tipo de geração (C-CONTRATO M-MATRICULA)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Número da Parcela gerado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NUM_NOSSO_NUMERO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Nosso numero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VAL_TITULO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VAL_PAGO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Pago pelo Aluno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DAT_GERACAO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Geração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DAT_VENCIMENTO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Vencimento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DAT_PAGAMENTO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Pagamento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DAT_CANCELAMENTO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Cancelamento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DAT_BAIXA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de Baixa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COD_USUARIO_EXT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do Usuario que Realizou a Baixa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IND_BAIXA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Indicador de Baixa (A- Automatica M-Manual)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COD_LOC_PAGAMENTO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Local de Pagamento (1-CAIXA 2-BANCO 3-COBRANCA 4-GRATUITO)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Tipo de Titulo ( 1-MENSALIDADE 2- AVULSO (TAXA-EXTRAS))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IND_COBRANCA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Titulo esta na empresa de Cobrança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COD_EMPRESA_EXT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Empresa de Cobrança do Titulo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IND_SPC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Titulo esta no SPC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IND_PROCESSO_JUDICIAL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Titulo esta em processo Judicial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COD_STA_TITULO_EXT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 do Titulo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DSC_STA_TITULO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Descrição do Status do Titulo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MSG_BOLETO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Mensagem do Boleto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COD_ACORDO_EXT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Acordo Financeiro</w:t>
            </w:r>
          </w:p>
        </w:tc>
      </w:tr>
      <w:tr w:rsidR="008345FE" w:rsidTr="00FD36EA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IND_ORIGEM_ACORDO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45FE" w:rsidRDefault="008345FE" w:rsidP="008345F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Titulo é Origem ou Destino de Acordo (O-Origem D-Destino)</w:t>
            </w:r>
          </w:p>
        </w:tc>
      </w:tr>
    </w:tbl>
    <w:p w:rsidR="00F45DF9" w:rsidRDefault="00F45DF9" w:rsidP="00F45DF9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F45DF9" w:rsidRPr="00C4465D" w:rsidTr="00FD36EA">
        <w:trPr>
          <w:trHeight w:val="408"/>
        </w:trPr>
        <w:tc>
          <w:tcPr>
            <w:tcW w:w="9923" w:type="dxa"/>
            <w:shd w:val="clear" w:color="auto" w:fill="000000"/>
          </w:tcPr>
          <w:p w:rsidR="00F45DF9" w:rsidRPr="00C4465D" w:rsidRDefault="00F45DF9" w:rsidP="00FD36EA">
            <w:pPr>
              <w:pStyle w:val="Estilo2"/>
            </w:pPr>
            <w:r>
              <w:t>Regras</w:t>
            </w:r>
          </w:p>
        </w:tc>
      </w:tr>
      <w:tr w:rsidR="00F45DF9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DF9" w:rsidRPr="0008553C" w:rsidRDefault="00F45DF9" w:rsidP="008345FE">
            <w:pPr>
              <w:pStyle w:val="Corpo"/>
            </w:pPr>
            <w:r>
              <w:t xml:space="preserve">O código do externo do </w:t>
            </w:r>
            <w:r w:rsidR="008345FE">
              <w:t>Ficha Financeira identifica a Ficha unicamente no layout</w:t>
            </w:r>
          </w:p>
        </w:tc>
      </w:tr>
      <w:tr w:rsidR="008345FE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45FE" w:rsidRDefault="008345FE" w:rsidP="008345FE">
            <w:pPr>
              <w:pStyle w:val="Corpo"/>
            </w:pPr>
            <w:r>
              <w:t>O código externo do Titulo identifica o boleto unicamente no layout</w:t>
            </w:r>
          </w:p>
        </w:tc>
      </w:tr>
      <w:tr w:rsidR="008345FE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45FE" w:rsidRDefault="008345FE" w:rsidP="008345FE">
            <w:pPr>
              <w:pStyle w:val="Corpo"/>
            </w:pPr>
            <w:r>
              <w:t>Não será criado nenhum status de boleto novo no SIAF, eles serão mapeados com os existentes hoje no SIAF.</w:t>
            </w:r>
          </w:p>
        </w:tc>
      </w:tr>
      <w:tr w:rsidR="00FD36EA" w:rsidRPr="0008553C" w:rsidTr="00FD36EA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6EA" w:rsidRDefault="00FD36EA" w:rsidP="008345FE">
            <w:pPr>
              <w:pStyle w:val="Corpo"/>
            </w:pPr>
            <w:r>
              <w:t>Serão gerados os contratos financeiros do aluno a partir do layout de Ficha Financeira</w:t>
            </w:r>
          </w:p>
        </w:tc>
      </w:tr>
    </w:tbl>
    <w:p w:rsidR="00F45DF9" w:rsidRDefault="00F45DF9" w:rsidP="00F45DF9">
      <w:pPr>
        <w:rPr>
          <w:rFonts w:ascii="Verdana" w:hAnsi="Verdana"/>
        </w:rPr>
      </w:pPr>
    </w:p>
    <w:p w:rsidR="00F45DF9" w:rsidRDefault="00F45DF9" w:rsidP="00F45DF9">
      <w:pPr>
        <w:rPr>
          <w:rFonts w:ascii="Verdana" w:hAnsi="Verdana"/>
        </w:rPr>
      </w:pPr>
    </w:p>
    <w:p w:rsidR="00F95AD0" w:rsidRDefault="00F95AD0" w:rsidP="00F45DF9">
      <w:pPr>
        <w:rPr>
          <w:rFonts w:ascii="Verdana" w:hAnsi="Verdana"/>
        </w:rPr>
      </w:pPr>
    </w:p>
    <w:p w:rsidR="00F45DF9" w:rsidRDefault="00F45DF9" w:rsidP="00F45DF9">
      <w:pPr>
        <w:rPr>
          <w:rFonts w:ascii="Verdana" w:hAnsi="Verdana"/>
        </w:rPr>
      </w:pPr>
    </w:p>
    <w:p w:rsidR="00F45DF9" w:rsidRDefault="00F45DF9" w:rsidP="00603C8F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0D7341" w:rsidRPr="003F5FE9" w:rsidRDefault="000D7341" w:rsidP="000D7341">
      <w:pPr>
        <w:pStyle w:val="Estilo3"/>
        <w:rPr>
          <w:rFonts w:ascii="Arial Black" w:hAnsi="Arial Black" w:cs="Arial"/>
        </w:rPr>
      </w:pPr>
      <w:bookmarkStart w:id="31" w:name="_Toc356285510"/>
      <w:r>
        <w:t>Acordos Financeiros</w:t>
      </w:r>
      <w:bookmarkEnd w:id="31"/>
    </w:p>
    <w:p w:rsidR="000D7341" w:rsidRDefault="000D7341" w:rsidP="000D734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7341" w:rsidRPr="00C4465D" w:rsidTr="000A7F6F">
        <w:trPr>
          <w:trHeight w:val="408"/>
        </w:trPr>
        <w:tc>
          <w:tcPr>
            <w:tcW w:w="9923" w:type="dxa"/>
            <w:shd w:val="clear" w:color="auto" w:fill="000000"/>
          </w:tcPr>
          <w:p w:rsidR="000D7341" w:rsidRPr="00C4465D" w:rsidRDefault="000D7341" w:rsidP="000A7F6F">
            <w:pPr>
              <w:pStyle w:val="Estilo2"/>
            </w:pPr>
            <w:r>
              <w:t>DEFINIÇÃO</w:t>
            </w:r>
          </w:p>
        </w:tc>
      </w:tr>
      <w:tr w:rsidR="000D7341" w:rsidRPr="0008553C" w:rsidTr="000A7F6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7341" w:rsidRPr="0008553C" w:rsidRDefault="000D7341" w:rsidP="000D7341">
            <w:pPr>
              <w:pStyle w:val="Corpo"/>
            </w:pPr>
            <w:r>
              <w:t>Informações do cadastro de acordos financeiros em novos boletos e pagamentos realizados em dinheiro, cheque ou cartão.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7341" w:rsidRPr="00C4465D" w:rsidTr="000A7F6F">
        <w:trPr>
          <w:trHeight w:val="408"/>
        </w:trPr>
        <w:tc>
          <w:tcPr>
            <w:tcW w:w="9923" w:type="dxa"/>
            <w:shd w:val="clear" w:color="auto" w:fill="000000"/>
          </w:tcPr>
          <w:p w:rsidR="000D7341" w:rsidRPr="00C4465D" w:rsidRDefault="000D7341" w:rsidP="000A7F6F">
            <w:pPr>
              <w:pStyle w:val="Estilo2"/>
            </w:pPr>
            <w:r>
              <w:t>CAMPOS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p w:rsidR="000D7341" w:rsidRPr="00E25E12" w:rsidRDefault="000D7341" w:rsidP="000D7341">
      <w:pPr>
        <w:pStyle w:val="Estilo2"/>
        <w:ind w:hanging="567"/>
        <w:rPr>
          <w:color w:val="auto"/>
        </w:rPr>
      </w:pPr>
      <w:r>
        <w:rPr>
          <w:color w:val="auto"/>
        </w:rPr>
        <w:t>Acordo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0D7341" w:rsidTr="000A7F6F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COD_ACORDO_EXT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Acordo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COD_ALUNO_EXT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Código externo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Aluno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COD_EMPRESA_EXT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da empresa (caso seja um acordo de empresa conveniada)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DAT_ACORDO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do Acordo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p w:rsidR="000D7341" w:rsidRPr="00E25E12" w:rsidRDefault="000D7341" w:rsidP="000D7341">
      <w:pPr>
        <w:pStyle w:val="Estilo2"/>
        <w:ind w:hanging="567"/>
        <w:rPr>
          <w:color w:val="auto"/>
        </w:rPr>
      </w:pPr>
      <w:r>
        <w:rPr>
          <w:color w:val="auto"/>
        </w:rPr>
        <w:t>Pagamentos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0D7341" w:rsidTr="000A7F6F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COD_ACORDO_EXT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Acordo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NUM_RECEBIMENTO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sequencial do recebimento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COD_TPO_RECEBIMENTO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Codigo do Tipo de Recebimento (1-Dinheiro 2-Cheque 3-Cartão 4-Boleto)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NUM_PARCELA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da Parcela (Caso seja cartão informar o total de parcelas)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NUM_BANCO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Banco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NUM_AGENCIA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Agencia Bancaria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NUM_CONTA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 Corrente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NUM_CHEQUE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IND_DEVOLVIDO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Indica se o cheque foi devolvido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NUM_DOC_TERCEIRO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Cpf ou Cnpj do terceiro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NOM_TERCEIRO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Nome do terceiro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NUM_AUTENTICACAO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de autenticacao do Cartão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COD_BANDEIRA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Bandeira do Cartão(1-Visa - Redecard,2-Master Card - Redecard, 3-Diners Club - Redecard, 4-American Express - Redecard, 5-Visa - Cielo, 6-Master Card - Cielo, 7-American Express - Cielo, 8-Diners Club - Cielo, 16-Aura - Redecard,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17-Cabal - Redecard, 18-Sicredi - Redecard, 19-Crediário - Cielo, 20-Elo - Cielo, 21-Crediario - Redecard, 22-Crediario - Redecard)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NUM_CARTAO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Cartão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Pagamento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p w:rsidR="000D7341" w:rsidRDefault="000D7341" w:rsidP="000D7341">
      <w:pPr>
        <w:rPr>
          <w:rFonts w:ascii="Verdana" w:hAnsi="Verdana"/>
        </w:rPr>
      </w:pPr>
    </w:p>
    <w:p w:rsidR="000D7341" w:rsidRPr="00E25E12" w:rsidRDefault="000D7341" w:rsidP="000D7341">
      <w:pPr>
        <w:pStyle w:val="Estilo2"/>
        <w:ind w:hanging="567"/>
        <w:rPr>
          <w:color w:val="auto"/>
        </w:rPr>
      </w:pPr>
      <w:r>
        <w:rPr>
          <w:color w:val="auto"/>
        </w:rPr>
        <w:t>Pagamentos de Cheque</w:t>
      </w:r>
    </w:p>
    <w:tbl>
      <w:tblPr>
        <w:tblW w:w="9982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7"/>
        <w:gridCol w:w="1276"/>
        <w:gridCol w:w="1275"/>
        <w:gridCol w:w="1985"/>
        <w:gridCol w:w="2019"/>
      </w:tblGrid>
      <w:tr w:rsidR="000D7341" w:rsidTr="000A7F6F">
        <w:trPr>
          <w:trHeight w:val="435"/>
        </w:trPr>
        <w:tc>
          <w:tcPr>
            <w:tcW w:w="3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NOME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TIPO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TAMANHO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OBRIGATORIEDADE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0D7341" w:rsidRDefault="000D7341" w:rsidP="000A7F6F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DESCRIÇÃO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COD_ACORDO_EXT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Código externo do Acordo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NUM_BANCO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Banco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NUM_AGENCIA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Agencia Bancaria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NUM_CONTA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 Corrente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NUM_CHEQUE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Numero do Cheque</w:t>
            </w:r>
          </w:p>
        </w:tc>
      </w:tr>
      <w:tr w:rsidR="000D7341" w:rsidTr="000A7F6F">
        <w:trPr>
          <w:trHeight w:val="315"/>
        </w:trPr>
        <w:tc>
          <w:tcPr>
            <w:tcW w:w="3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14,2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D7341" w:rsidRDefault="000D7341" w:rsidP="000D7341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D7341" w:rsidRDefault="000D7341" w:rsidP="000D734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 do cheque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p w:rsidR="000D7341" w:rsidRDefault="000D7341" w:rsidP="000D7341">
      <w:pPr>
        <w:rPr>
          <w:rFonts w:ascii="Verdana" w:hAnsi="Verdana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0D7341" w:rsidRPr="00C4465D" w:rsidTr="000A7F6F">
        <w:trPr>
          <w:trHeight w:val="408"/>
        </w:trPr>
        <w:tc>
          <w:tcPr>
            <w:tcW w:w="9923" w:type="dxa"/>
            <w:shd w:val="clear" w:color="auto" w:fill="000000"/>
          </w:tcPr>
          <w:p w:rsidR="000D7341" w:rsidRPr="00C4465D" w:rsidRDefault="000D7341" w:rsidP="000A7F6F">
            <w:pPr>
              <w:pStyle w:val="Estilo2"/>
            </w:pPr>
            <w:r>
              <w:t>Regras</w:t>
            </w:r>
          </w:p>
        </w:tc>
      </w:tr>
      <w:tr w:rsidR="000D7341" w:rsidRPr="0008553C" w:rsidTr="000A7F6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41" w:rsidRPr="0008553C" w:rsidRDefault="00205E6F" w:rsidP="00205E6F">
            <w:pPr>
              <w:pStyle w:val="Corpo"/>
            </w:pPr>
            <w:r>
              <w:t>O código do externo do acordo identifica unicamente o layout</w:t>
            </w:r>
          </w:p>
        </w:tc>
      </w:tr>
      <w:tr w:rsidR="000D7341" w:rsidRPr="0008553C" w:rsidTr="000A7F6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41" w:rsidRDefault="00205E6F" w:rsidP="000A7F6F">
            <w:pPr>
              <w:pStyle w:val="Corpo"/>
            </w:pPr>
            <w:r>
              <w:t>Caso não seja informado cheque deverá existir no layout da ficha financeira os títulos de origem do acordo.</w:t>
            </w:r>
          </w:p>
        </w:tc>
      </w:tr>
      <w:tr w:rsidR="000D7341" w:rsidRPr="0008553C" w:rsidTr="000A7F6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40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341" w:rsidRDefault="00205E6F" w:rsidP="000A7F6F">
            <w:pPr>
              <w:pStyle w:val="Corpo"/>
            </w:pPr>
            <w:r>
              <w:t>Caso o acordo gere novos títulos eles deverão existir nos layout da ficha financeira</w:t>
            </w:r>
          </w:p>
        </w:tc>
      </w:tr>
    </w:tbl>
    <w:p w:rsidR="000D7341" w:rsidRDefault="000D7341" w:rsidP="000D7341">
      <w:pPr>
        <w:rPr>
          <w:rFonts w:ascii="Verdana" w:hAnsi="Verdana"/>
        </w:rPr>
      </w:pPr>
    </w:p>
    <w:p w:rsidR="000D7341" w:rsidRDefault="000D7341" w:rsidP="000D7341">
      <w:pPr>
        <w:rPr>
          <w:rFonts w:ascii="Verdana" w:hAnsi="Verdana"/>
        </w:rPr>
      </w:pPr>
    </w:p>
    <w:p w:rsidR="000D7341" w:rsidRDefault="000D7341" w:rsidP="000D7341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F95AD0">
      <w:pPr>
        <w:rPr>
          <w:rFonts w:ascii="Verdana" w:hAnsi="Verdana"/>
        </w:rPr>
      </w:pPr>
    </w:p>
    <w:p w:rsidR="00F95AD0" w:rsidRDefault="00F95AD0" w:rsidP="000D7341">
      <w:pPr>
        <w:rPr>
          <w:rFonts w:ascii="Verdana" w:hAnsi="Verdana"/>
        </w:rPr>
      </w:pPr>
    </w:p>
    <w:sectPr w:rsidR="00F95AD0" w:rsidSect="003B54AF">
      <w:headerReference w:type="default" r:id="rId12"/>
      <w:footerReference w:type="default" r:id="rId13"/>
      <w:pgSz w:w="11906" w:h="16838"/>
      <w:pgMar w:top="539" w:right="1469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1AA" w:rsidRDefault="005521AA" w:rsidP="00B94E83">
      <w:r>
        <w:separator/>
      </w:r>
    </w:p>
  </w:endnote>
  <w:endnote w:type="continuationSeparator" w:id="0">
    <w:p w:rsidR="005521AA" w:rsidRDefault="005521AA" w:rsidP="00B9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EB" w:rsidRDefault="003102EB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131F4B" w:rsidRPr="00131F4B">
      <w:rPr>
        <w:noProof/>
        <w:lang w:val="pt-BR"/>
      </w:rPr>
      <w:t>10</w:t>
    </w:r>
    <w:r>
      <w:fldChar w:fldCharType="end"/>
    </w:r>
  </w:p>
  <w:p w:rsidR="003102EB" w:rsidRDefault="003102E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1AA" w:rsidRDefault="005521AA" w:rsidP="00B94E83">
      <w:r>
        <w:separator/>
      </w:r>
    </w:p>
  </w:footnote>
  <w:footnote w:type="continuationSeparator" w:id="0">
    <w:p w:rsidR="005521AA" w:rsidRDefault="005521AA" w:rsidP="00B94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2EB" w:rsidRPr="00B94E83" w:rsidRDefault="003102EB">
    <w:pPr>
      <w:pStyle w:val="Cabealho"/>
      <w:rPr>
        <w:b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3E9A9D5F" wp14:editId="4C942BCA">
          <wp:simplePos x="0" y="0"/>
          <wp:positionH relativeFrom="column">
            <wp:posOffset>1059815</wp:posOffset>
          </wp:positionH>
          <wp:positionV relativeFrom="paragraph">
            <wp:posOffset>-365760</wp:posOffset>
          </wp:positionV>
          <wp:extent cx="758190" cy="607060"/>
          <wp:effectExtent l="0" t="0" r="3810" b="2540"/>
          <wp:wrapNone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7216" behindDoc="0" locked="0" layoutInCell="1" allowOverlap="1" wp14:anchorId="6B60BBE6" wp14:editId="79154663">
          <wp:simplePos x="0" y="0"/>
          <wp:positionH relativeFrom="column">
            <wp:posOffset>-590550</wp:posOffset>
          </wp:positionH>
          <wp:positionV relativeFrom="paragraph">
            <wp:posOffset>-365760</wp:posOffset>
          </wp:positionV>
          <wp:extent cx="1562100" cy="6096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</w:t>
    </w:r>
    <w:r w:rsidRPr="0038641B">
      <w:rPr>
        <w:b/>
        <w:lang w:val="pt-BR"/>
      </w:rPr>
      <w:t xml:space="preserve">Especificação Funcional </w:t>
    </w:r>
    <w:r w:rsidRPr="00B94E83">
      <w:rPr>
        <w:b/>
      </w:rPr>
      <w:t>– Escritório de Projetos</w:t>
    </w:r>
  </w:p>
  <w:p w:rsidR="003102EB" w:rsidRDefault="003102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D71"/>
    <w:multiLevelType w:val="multilevel"/>
    <w:tmpl w:val="BC1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52B1D"/>
    <w:multiLevelType w:val="multilevel"/>
    <w:tmpl w:val="77B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55741D"/>
    <w:multiLevelType w:val="hybridMultilevel"/>
    <w:tmpl w:val="523C2C16"/>
    <w:lvl w:ilvl="0" w:tplc="7A6E3C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03D82AA7"/>
    <w:multiLevelType w:val="multilevel"/>
    <w:tmpl w:val="E4A66AA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7F32C2B"/>
    <w:multiLevelType w:val="multilevel"/>
    <w:tmpl w:val="7298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9753F"/>
    <w:multiLevelType w:val="hybridMultilevel"/>
    <w:tmpl w:val="73B8B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B42034E"/>
    <w:multiLevelType w:val="hybridMultilevel"/>
    <w:tmpl w:val="0C20A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386BF1"/>
    <w:multiLevelType w:val="hybridMultilevel"/>
    <w:tmpl w:val="8690E824"/>
    <w:lvl w:ilvl="0" w:tplc="3ED4D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5B2520"/>
    <w:multiLevelType w:val="hybridMultilevel"/>
    <w:tmpl w:val="7160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A84C64"/>
    <w:multiLevelType w:val="hybridMultilevel"/>
    <w:tmpl w:val="E3AA91A4"/>
    <w:lvl w:ilvl="0" w:tplc="A03A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AF63B4"/>
    <w:multiLevelType w:val="multilevel"/>
    <w:tmpl w:val="620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CD1C25"/>
    <w:multiLevelType w:val="multilevel"/>
    <w:tmpl w:val="D97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FE31A4"/>
    <w:multiLevelType w:val="multilevel"/>
    <w:tmpl w:val="25FEC2F0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Estilo3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ascii="Times New Roman" w:hAnsi="Times New Roman" w:cs="Times New Roman" w:hint="default"/>
      </w:rPr>
    </w:lvl>
  </w:abstractNum>
  <w:abstractNum w:abstractNumId="14">
    <w:nsid w:val="26F77B9B"/>
    <w:multiLevelType w:val="multilevel"/>
    <w:tmpl w:val="691CF22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8BE3496"/>
    <w:multiLevelType w:val="multilevel"/>
    <w:tmpl w:val="3E6A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314D8A"/>
    <w:multiLevelType w:val="multilevel"/>
    <w:tmpl w:val="EF6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4C2F92"/>
    <w:multiLevelType w:val="hybridMultilevel"/>
    <w:tmpl w:val="72F0DA9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9EA15DF"/>
    <w:multiLevelType w:val="multilevel"/>
    <w:tmpl w:val="A1D0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C607C1"/>
    <w:multiLevelType w:val="hybridMultilevel"/>
    <w:tmpl w:val="2E2E0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530857"/>
    <w:multiLevelType w:val="multilevel"/>
    <w:tmpl w:val="20B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E72D86"/>
    <w:multiLevelType w:val="multilevel"/>
    <w:tmpl w:val="6E7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EC07C0"/>
    <w:multiLevelType w:val="multilevel"/>
    <w:tmpl w:val="FCA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602BBD"/>
    <w:multiLevelType w:val="multilevel"/>
    <w:tmpl w:val="3F6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E01E6B"/>
    <w:multiLevelType w:val="hybridMultilevel"/>
    <w:tmpl w:val="54164B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491D156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AE210EE"/>
    <w:multiLevelType w:val="multilevel"/>
    <w:tmpl w:val="79B8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953BEF"/>
    <w:multiLevelType w:val="multilevel"/>
    <w:tmpl w:val="F3768F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>
    <w:nsid w:val="55F71CB8"/>
    <w:multiLevelType w:val="multilevel"/>
    <w:tmpl w:val="F22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467ADD"/>
    <w:multiLevelType w:val="hybridMultilevel"/>
    <w:tmpl w:val="43E2B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20AD8"/>
    <w:multiLevelType w:val="multilevel"/>
    <w:tmpl w:val="41A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2C482B"/>
    <w:multiLevelType w:val="hybridMultilevel"/>
    <w:tmpl w:val="8A30E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14C1B"/>
    <w:multiLevelType w:val="multilevel"/>
    <w:tmpl w:val="C09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126DAB"/>
    <w:multiLevelType w:val="hybridMultilevel"/>
    <w:tmpl w:val="56B280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E3757E"/>
    <w:multiLevelType w:val="multilevel"/>
    <w:tmpl w:val="8AE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6539C4"/>
    <w:multiLevelType w:val="hybridMultilevel"/>
    <w:tmpl w:val="523C2C16"/>
    <w:lvl w:ilvl="0" w:tplc="7A6E3C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7">
    <w:nsid w:val="720B5224"/>
    <w:multiLevelType w:val="multilevel"/>
    <w:tmpl w:val="DC24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CD2320"/>
    <w:multiLevelType w:val="multilevel"/>
    <w:tmpl w:val="2A6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2C1FAE"/>
    <w:multiLevelType w:val="multilevel"/>
    <w:tmpl w:val="4046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37"/>
  </w:num>
  <w:num w:numId="4">
    <w:abstractNumId w:val="23"/>
  </w:num>
  <w:num w:numId="5">
    <w:abstractNumId w:val="12"/>
  </w:num>
  <w:num w:numId="6">
    <w:abstractNumId w:val="27"/>
  </w:num>
  <w:num w:numId="7">
    <w:abstractNumId w:val="24"/>
  </w:num>
  <w:num w:numId="8">
    <w:abstractNumId w:val="5"/>
  </w:num>
  <w:num w:numId="9">
    <w:abstractNumId w:val="38"/>
  </w:num>
  <w:num w:numId="10">
    <w:abstractNumId w:val="22"/>
  </w:num>
  <w:num w:numId="11">
    <w:abstractNumId w:val="39"/>
  </w:num>
  <w:num w:numId="12">
    <w:abstractNumId w:val="16"/>
  </w:num>
  <w:num w:numId="13">
    <w:abstractNumId w:val="15"/>
  </w:num>
  <w:num w:numId="14">
    <w:abstractNumId w:val="11"/>
  </w:num>
  <w:num w:numId="15">
    <w:abstractNumId w:val="21"/>
  </w:num>
  <w:num w:numId="16">
    <w:abstractNumId w:val="35"/>
  </w:num>
  <w:num w:numId="17">
    <w:abstractNumId w:val="1"/>
  </w:num>
  <w:num w:numId="18">
    <w:abstractNumId w:val="0"/>
  </w:num>
  <w:num w:numId="19">
    <w:abstractNumId w:val="18"/>
  </w:num>
  <w:num w:numId="20">
    <w:abstractNumId w:val="31"/>
  </w:num>
  <w:num w:numId="21">
    <w:abstractNumId w:val="33"/>
  </w:num>
  <w:num w:numId="22">
    <w:abstractNumId w:val="4"/>
  </w:num>
  <w:num w:numId="23">
    <w:abstractNumId w:val="20"/>
  </w:num>
  <w:num w:numId="24">
    <w:abstractNumId w:val="14"/>
  </w:num>
  <w:num w:numId="25">
    <w:abstractNumId w:val="34"/>
  </w:num>
  <w:num w:numId="26">
    <w:abstractNumId w:val="30"/>
  </w:num>
  <w:num w:numId="27">
    <w:abstractNumId w:val="6"/>
  </w:num>
  <w:num w:numId="28">
    <w:abstractNumId w:val="17"/>
  </w:num>
  <w:num w:numId="29">
    <w:abstractNumId w:val="8"/>
  </w:num>
  <w:num w:numId="30">
    <w:abstractNumId w:val="2"/>
  </w:num>
  <w:num w:numId="31">
    <w:abstractNumId w:val="19"/>
  </w:num>
  <w:num w:numId="32">
    <w:abstractNumId w:val="25"/>
  </w:num>
  <w:num w:numId="33">
    <w:abstractNumId w:val="9"/>
  </w:num>
  <w:num w:numId="34">
    <w:abstractNumId w:val="36"/>
  </w:num>
  <w:num w:numId="35">
    <w:abstractNumId w:val="28"/>
  </w:num>
  <w:num w:numId="36">
    <w:abstractNumId w:val="32"/>
  </w:num>
  <w:num w:numId="37">
    <w:abstractNumId w:val="3"/>
  </w:num>
  <w:num w:numId="38">
    <w:abstractNumId w:val="10"/>
  </w:num>
  <w:num w:numId="39">
    <w:abstractNumId w:val="7"/>
  </w:num>
  <w:num w:numId="40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4A"/>
    <w:rsid w:val="000011C1"/>
    <w:rsid w:val="00011C59"/>
    <w:rsid w:val="00013509"/>
    <w:rsid w:val="00015F24"/>
    <w:rsid w:val="00017048"/>
    <w:rsid w:val="00017EB2"/>
    <w:rsid w:val="00027E54"/>
    <w:rsid w:val="000356A7"/>
    <w:rsid w:val="000404DB"/>
    <w:rsid w:val="00045AEF"/>
    <w:rsid w:val="0006698C"/>
    <w:rsid w:val="0007517D"/>
    <w:rsid w:val="000752CD"/>
    <w:rsid w:val="00075E93"/>
    <w:rsid w:val="00080025"/>
    <w:rsid w:val="00080DCA"/>
    <w:rsid w:val="000828AD"/>
    <w:rsid w:val="0008553C"/>
    <w:rsid w:val="000865D2"/>
    <w:rsid w:val="000867A6"/>
    <w:rsid w:val="000964EE"/>
    <w:rsid w:val="000A2E71"/>
    <w:rsid w:val="000A7F6F"/>
    <w:rsid w:val="000B1203"/>
    <w:rsid w:val="000C5931"/>
    <w:rsid w:val="000D0903"/>
    <w:rsid w:val="000D2876"/>
    <w:rsid w:val="000D4728"/>
    <w:rsid w:val="000D4B29"/>
    <w:rsid w:val="000D7341"/>
    <w:rsid w:val="000D7571"/>
    <w:rsid w:val="000E268D"/>
    <w:rsid w:val="000E6070"/>
    <w:rsid w:val="000F081D"/>
    <w:rsid w:val="000F611C"/>
    <w:rsid w:val="000F6CCF"/>
    <w:rsid w:val="00100749"/>
    <w:rsid w:val="001034FD"/>
    <w:rsid w:val="00112AF7"/>
    <w:rsid w:val="001150DC"/>
    <w:rsid w:val="00115672"/>
    <w:rsid w:val="00126D11"/>
    <w:rsid w:val="00130B8B"/>
    <w:rsid w:val="00131EA3"/>
    <w:rsid w:val="00131F4B"/>
    <w:rsid w:val="001340D7"/>
    <w:rsid w:val="00135DFB"/>
    <w:rsid w:val="001363DA"/>
    <w:rsid w:val="00137006"/>
    <w:rsid w:val="00137BB0"/>
    <w:rsid w:val="001427F4"/>
    <w:rsid w:val="0014288E"/>
    <w:rsid w:val="00144C94"/>
    <w:rsid w:val="00147B06"/>
    <w:rsid w:val="00160A1D"/>
    <w:rsid w:val="00163C84"/>
    <w:rsid w:val="00173943"/>
    <w:rsid w:val="00174155"/>
    <w:rsid w:val="001776E7"/>
    <w:rsid w:val="00177E77"/>
    <w:rsid w:val="00184481"/>
    <w:rsid w:val="00194E07"/>
    <w:rsid w:val="001B3A60"/>
    <w:rsid w:val="001B48E3"/>
    <w:rsid w:val="001C3941"/>
    <w:rsid w:val="001C39FC"/>
    <w:rsid w:val="001C73B8"/>
    <w:rsid w:val="001D2AB0"/>
    <w:rsid w:val="001E020C"/>
    <w:rsid w:val="001E032B"/>
    <w:rsid w:val="001E09A0"/>
    <w:rsid w:val="001E5563"/>
    <w:rsid w:val="00204B4F"/>
    <w:rsid w:val="00205C38"/>
    <w:rsid w:val="00205E6F"/>
    <w:rsid w:val="00206150"/>
    <w:rsid w:val="002070D3"/>
    <w:rsid w:val="00212F10"/>
    <w:rsid w:val="002140AF"/>
    <w:rsid w:val="00220E1B"/>
    <w:rsid w:val="00234608"/>
    <w:rsid w:val="00242AFC"/>
    <w:rsid w:val="002432B9"/>
    <w:rsid w:val="00250E99"/>
    <w:rsid w:val="00252924"/>
    <w:rsid w:val="00252A23"/>
    <w:rsid w:val="002547A6"/>
    <w:rsid w:val="00256366"/>
    <w:rsid w:val="00263887"/>
    <w:rsid w:val="002705F2"/>
    <w:rsid w:val="002753A6"/>
    <w:rsid w:val="002765B3"/>
    <w:rsid w:val="00283A50"/>
    <w:rsid w:val="0028555B"/>
    <w:rsid w:val="00294F26"/>
    <w:rsid w:val="002957AB"/>
    <w:rsid w:val="002A1FAC"/>
    <w:rsid w:val="002A6B98"/>
    <w:rsid w:val="002B3BF4"/>
    <w:rsid w:val="002B5349"/>
    <w:rsid w:val="002B5B46"/>
    <w:rsid w:val="002C006B"/>
    <w:rsid w:val="002C3102"/>
    <w:rsid w:val="002C312F"/>
    <w:rsid w:val="002C3502"/>
    <w:rsid w:val="002C5871"/>
    <w:rsid w:val="002C60B2"/>
    <w:rsid w:val="002C74B5"/>
    <w:rsid w:val="002D2177"/>
    <w:rsid w:val="002D4956"/>
    <w:rsid w:val="002D5194"/>
    <w:rsid w:val="002D54B3"/>
    <w:rsid w:val="002E1E7E"/>
    <w:rsid w:val="002E51CB"/>
    <w:rsid w:val="002E78A0"/>
    <w:rsid w:val="002F0257"/>
    <w:rsid w:val="002F160D"/>
    <w:rsid w:val="002F2D79"/>
    <w:rsid w:val="002F7B34"/>
    <w:rsid w:val="00307CFC"/>
    <w:rsid w:val="003102EB"/>
    <w:rsid w:val="0031317D"/>
    <w:rsid w:val="00314199"/>
    <w:rsid w:val="003145B9"/>
    <w:rsid w:val="00315076"/>
    <w:rsid w:val="00322187"/>
    <w:rsid w:val="00322898"/>
    <w:rsid w:val="0033372F"/>
    <w:rsid w:val="00343176"/>
    <w:rsid w:val="00343AF4"/>
    <w:rsid w:val="0036035D"/>
    <w:rsid w:val="00370DB7"/>
    <w:rsid w:val="00373CAF"/>
    <w:rsid w:val="00376F25"/>
    <w:rsid w:val="0038641B"/>
    <w:rsid w:val="0039002C"/>
    <w:rsid w:val="00394F96"/>
    <w:rsid w:val="00396861"/>
    <w:rsid w:val="00397998"/>
    <w:rsid w:val="003A06B9"/>
    <w:rsid w:val="003A164B"/>
    <w:rsid w:val="003B1715"/>
    <w:rsid w:val="003B42EF"/>
    <w:rsid w:val="003B54AF"/>
    <w:rsid w:val="003C2029"/>
    <w:rsid w:val="003C26DA"/>
    <w:rsid w:val="003C7788"/>
    <w:rsid w:val="003D393D"/>
    <w:rsid w:val="003E2CE9"/>
    <w:rsid w:val="003E3E7B"/>
    <w:rsid w:val="003E6239"/>
    <w:rsid w:val="003E6BAE"/>
    <w:rsid w:val="003F10A5"/>
    <w:rsid w:val="003F4D3B"/>
    <w:rsid w:val="003F5FE9"/>
    <w:rsid w:val="003F6A83"/>
    <w:rsid w:val="003F7917"/>
    <w:rsid w:val="004010AA"/>
    <w:rsid w:val="00405C2A"/>
    <w:rsid w:val="00406D6C"/>
    <w:rsid w:val="00407030"/>
    <w:rsid w:val="004108FD"/>
    <w:rsid w:val="00414673"/>
    <w:rsid w:val="00416C4F"/>
    <w:rsid w:val="0043380E"/>
    <w:rsid w:val="004345C9"/>
    <w:rsid w:val="00442CC7"/>
    <w:rsid w:val="00445BF9"/>
    <w:rsid w:val="00447344"/>
    <w:rsid w:val="00460589"/>
    <w:rsid w:val="0047091D"/>
    <w:rsid w:val="004843C9"/>
    <w:rsid w:val="004866AE"/>
    <w:rsid w:val="00492946"/>
    <w:rsid w:val="004A32A5"/>
    <w:rsid w:val="004B5268"/>
    <w:rsid w:val="004B5B71"/>
    <w:rsid w:val="004B71D0"/>
    <w:rsid w:val="004C05F2"/>
    <w:rsid w:val="004D02BA"/>
    <w:rsid w:val="004D0F2C"/>
    <w:rsid w:val="004D29D0"/>
    <w:rsid w:val="004D55F3"/>
    <w:rsid w:val="004D57FD"/>
    <w:rsid w:val="004E2BC0"/>
    <w:rsid w:val="004E405D"/>
    <w:rsid w:val="004E5D0D"/>
    <w:rsid w:val="004F4BA3"/>
    <w:rsid w:val="004F6E78"/>
    <w:rsid w:val="005046A5"/>
    <w:rsid w:val="00506F10"/>
    <w:rsid w:val="00507ECE"/>
    <w:rsid w:val="00512804"/>
    <w:rsid w:val="00516D9E"/>
    <w:rsid w:val="00517785"/>
    <w:rsid w:val="00522569"/>
    <w:rsid w:val="00525028"/>
    <w:rsid w:val="00526E92"/>
    <w:rsid w:val="00532A10"/>
    <w:rsid w:val="00534E4E"/>
    <w:rsid w:val="00550B70"/>
    <w:rsid w:val="00550BBE"/>
    <w:rsid w:val="005521AA"/>
    <w:rsid w:val="005563D5"/>
    <w:rsid w:val="0055653D"/>
    <w:rsid w:val="005578C3"/>
    <w:rsid w:val="00560DE6"/>
    <w:rsid w:val="00566067"/>
    <w:rsid w:val="0056715E"/>
    <w:rsid w:val="005700E4"/>
    <w:rsid w:val="0057527C"/>
    <w:rsid w:val="005773E7"/>
    <w:rsid w:val="00580D1E"/>
    <w:rsid w:val="005815E3"/>
    <w:rsid w:val="00581B59"/>
    <w:rsid w:val="005842B7"/>
    <w:rsid w:val="00585653"/>
    <w:rsid w:val="005A1044"/>
    <w:rsid w:val="005B1D8F"/>
    <w:rsid w:val="005B5719"/>
    <w:rsid w:val="005B6A6D"/>
    <w:rsid w:val="005C35BD"/>
    <w:rsid w:val="005C44A3"/>
    <w:rsid w:val="005D58DD"/>
    <w:rsid w:val="005E310F"/>
    <w:rsid w:val="005E656D"/>
    <w:rsid w:val="0060363C"/>
    <w:rsid w:val="00603C8F"/>
    <w:rsid w:val="00607180"/>
    <w:rsid w:val="00610211"/>
    <w:rsid w:val="00612F4F"/>
    <w:rsid w:val="00622210"/>
    <w:rsid w:val="00625804"/>
    <w:rsid w:val="00632036"/>
    <w:rsid w:val="00633265"/>
    <w:rsid w:val="006448DC"/>
    <w:rsid w:val="006453BF"/>
    <w:rsid w:val="00645B61"/>
    <w:rsid w:val="006527EE"/>
    <w:rsid w:val="00655090"/>
    <w:rsid w:val="0066031D"/>
    <w:rsid w:val="006639A0"/>
    <w:rsid w:val="006645E3"/>
    <w:rsid w:val="00671038"/>
    <w:rsid w:val="00671237"/>
    <w:rsid w:val="00674E88"/>
    <w:rsid w:val="0068206E"/>
    <w:rsid w:val="006831A8"/>
    <w:rsid w:val="00683C60"/>
    <w:rsid w:val="00697F0B"/>
    <w:rsid w:val="006A6DA7"/>
    <w:rsid w:val="006B1638"/>
    <w:rsid w:val="006D0982"/>
    <w:rsid w:val="006D636D"/>
    <w:rsid w:val="006D6483"/>
    <w:rsid w:val="006D68C9"/>
    <w:rsid w:val="006E0EA1"/>
    <w:rsid w:val="006E5BB9"/>
    <w:rsid w:val="006E72F0"/>
    <w:rsid w:val="006F35FE"/>
    <w:rsid w:val="006F36AE"/>
    <w:rsid w:val="006F4195"/>
    <w:rsid w:val="006F598B"/>
    <w:rsid w:val="006F5E78"/>
    <w:rsid w:val="006F671B"/>
    <w:rsid w:val="00702155"/>
    <w:rsid w:val="00705AE5"/>
    <w:rsid w:val="00711CDC"/>
    <w:rsid w:val="007170B2"/>
    <w:rsid w:val="00721B7E"/>
    <w:rsid w:val="00723F04"/>
    <w:rsid w:val="00725582"/>
    <w:rsid w:val="00725A90"/>
    <w:rsid w:val="007273A5"/>
    <w:rsid w:val="0073005D"/>
    <w:rsid w:val="00731900"/>
    <w:rsid w:val="007322F7"/>
    <w:rsid w:val="007363D3"/>
    <w:rsid w:val="007400F9"/>
    <w:rsid w:val="00742C13"/>
    <w:rsid w:val="00763465"/>
    <w:rsid w:val="0076446C"/>
    <w:rsid w:val="00764D1A"/>
    <w:rsid w:val="00765BE9"/>
    <w:rsid w:val="00776B98"/>
    <w:rsid w:val="00780BC5"/>
    <w:rsid w:val="00782191"/>
    <w:rsid w:val="0078320E"/>
    <w:rsid w:val="00784359"/>
    <w:rsid w:val="007844BE"/>
    <w:rsid w:val="0078526C"/>
    <w:rsid w:val="00792B9A"/>
    <w:rsid w:val="0079412E"/>
    <w:rsid w:val="00796972"/>
    <w:rsid w:val="007A0C33"/>
    <w:rsid w:val="007A4E01"/>
    <w:rsid w:val="007A5070"/>
    <w:rsid w:val="007B4297"/>
    <w:rsid w:val="007B685E"/>
    <w:rsid w:val="007C6B4D"/>
    <w:rsid w:val="007D017E"/>
    <w:rsid w:val="007D097A"/>
    <w:rsid w:val="007D6C84"/>
    <w:rsid w:val="007E1441"/>
    <w:rsid w:val="007F1F3B"/>
    <w:rsid w:val="007F1F65"/>
    <w:rsid w:val="00810340"/>
    <w:rsid w:val="00810CAA"/>
    <w:rsid w:val="008142AC"/>
    <w:rsid w:val="008217DE"/>
    <w:rsid w:val="00822328"/>
    <w:rsid w:val="008241F6"/>
    <w:rsid w:val="00826C3B"/>
    <w:rsid w:val="00827339"/>
    <w:rsid w:val="00827472"/>
    <w:rsid w:val="00830BAC"/>
    <w:rsid w:val="008345FE"/>
    <w:rsid w:val="008417BB"/>
    <w:rsid w:val="0084258E"/>
    <w:rsid w:val="00843D46"/>
    <w:rsid w:val="00845180"/>
    <w:rsid w:val="00851061"/>
    <w:rsid w:val="00851761"/>
    <w:rsid w:val="0085399C"/>
    <w:rsid w:val="00855B70"/>
    <w:rsid w:val="0086310A"/>
    <w:rsid w:val="008647AA"/>
    <w:rsid w:val="00872E4A"/>
    <w:rsid w:val="00875964"/>
    <w:rsid w:val="00892118"/>
    <w:rsid w:val="00894843"/>
    <w:rsid w:val="008A096E"/>
    <w:rsid w:val="008B11F2"/>
    <w:rsid w:val="008B41E1"/>
    <w:rsid w:val="008B4D18"/>
    <w:rsid w:val="008B62AA"/>
    <w:rsid w:val="008C02F0"/>
    <w:rsid w:val="008C259E"/>
    <w:rsid w:val="008C35C4"/>
    <w:rsid w:val="008C4697"/>
    <w:rsid w:val="008C4CB4"/>
    <w:rsid w:val="008C533C"/>
    <w:rsid w:val="008C7DDA"/>
    <w:rsid w:val="008D2365"/>
    <w:rsid w:val="008D3E34"/>
    <w:rsid w:val="008D4364"/>
    <w:rsid w:val="008D541F"/>
    <w:rsid w:val="008D6B60"/>
    <w:rsid w:val="008E0E54"/>
    <w:rsid w:val="008E36C4"/>
    <w:rsid w:val="009053E5"/>
    <w:rsid w:val="00910A13"/>
    <w:rsid w:val="00912E8E"/>
    <w:rsid w:val="00914118"/>
    <w:rsid w:val="009272DB"/>
    <w:rsid w:val="009274B8"/>
    <w:rsid w:val="00932455"/>
    <w:rsid w:val="00934BA1"/>
    <w:rsid w:val="00936243"/>
    <w:rsid w:val="00941873"/>
    <w:rsid w:val="00945799"/>
    <w:rsid w:val="00945B70"/>
    <w:rsid w:val="00947ECF"/>
    <w:rsid w:val="00952759"/>
    <w:rsid w:val="00952943"/>
    <w:rsid w:val="00956DF1"/>
    <w:rsid w:val="00957268"/>
    <w:rsid w:val="00957924"/>
    <w:rsid w:val="009605DD"/>
    <w:rsid w:val="009615FD"/>
    <w:rsid w:val="00963A08"/>
    <w:rsid w:val="00966D7E"/>
    <w:rsid w:val="00975CE1"/>
    <w:rsid w:val="009778E6"/>
    <w:rsid w:val="0098111E"/>
    <w:rsid w:val="009811ED"/>
    <w:rsid w:val="0098261C"/>
    <w:rsid w:val="009905F3"/>
    <w:rsid w:val="00991718"/>
    <w:rsid w:val="0099200E"/>
    <w:rsid w:val="009939EB"/>
    <w:rsid w:val="00993D98"/>
    <w:rsid w:val="0099458C"/>
    <w:rsid w:val="009A05A4"/>
    <w:rsid w:val="009A3D19"/>
    <w:rsid w:val="009A7197"/>
    <w:rsid w:val="009B059B"/>
    <w:rsid w:val="009B09C4"/>
    <w:rsid w:val="009B499F"/>
    <w:rsid w:val="009C36C8"/>
    <w:rsid w:val="009C5D07"/>
    <w:rsid w:val="009D5050"/>
    <w:rsid w:val="009D6FAD"/>
    <w:rsid w:val="009E55C6"/>
    <w:rsid w:val="009E67C4"/>
    <w:rsid w:val="009F0923"/>
    <w:rsid w:val="00A00760"/>
    <w:rsid w:val="00A02797"/>
    <w:rsid w:val="00A1225E"/>
    <w:rsid w:val="00A14C26"/>
    <w:rsid w:val="00A17F2B"/>
    <w:rsid w:val="00A2499A"/>
    <w:rsid w:val="00A3248E"/>
    <w:rsid w:val="00A367FC"/>
    <w:rsid w:val="00A373F0"/>
    <w:rsid w:val="00A41B44"/>
    <w:rsid w:val="00A43883"/>
    <w:rsid w:val="00A454BF"/>
    <w:rsid w:val="00A51057"/>
    <w:rsid w:val="00A51C35"/>
    <w:rsid w:val="00A532D7"/>
    <w:rsid w:val="00A53A3B"/>
    <w:rsid w:val="00A55AE7"/>
    <w:rsid w:val="00A576C5"/>
    <w:rsid w:val="00A619B5"/>
    <w:rsid w:val="00A64211"/>
    <w:rsid w:val="00A66093"/>
    <w:rsid w:val="00A66D26"/>
    <w:rsid w:val="00A71A30"/>
    <w:rsid w:val="00A71D36"/>
    <w:rsid w:val="00A722A0"/>
    <w:rsid w:val="00A83FC7"/>
    <w:rsid w:val="00A84472"/>
    <w:rsid w:val="00A85A46"/>
    <w:rsid w:val="00A91C73"/>
    <w:rsid w:val="00A922E0"/>
    <w:rsid w:val="00A92C48"/>
    <w:rsid w:val="00A93C4A"/>
    <w:rsid w:val="00A95FBF"/>
    <w:rsid w:val="00A97D4F"/>
    <w:rsid w:val="00AA5D67"/>
    <w:rsid w:val="00AB6931"/>
    <w:rsid w:val="00AB7CAD"/>
    <w:rsid w:val="00AC3026"/>
    <w:rsid w:val="00AC76A0"/>
    <w:rsid w:val="00AD2356"/>
    <w:rsid w:val="00AE1AAE"/>
    <w:rsid w:val="00AE2C3E"/>
    <w:rsid w:val="00AE7B8D"/>
    <w:rsid w:val="00AF1ABE"/>
    <w:rsid w:val="00AF1F8A"/>
    <w:rsid w:val="00AF21CF"/>
    <w:rsid w:val="00AF3768"/>
    <w:rsid w:val="00AF3C8D"/>
    <w:rsid w:val="00AF4ED7"/>
    <w:rsid w:val="00AF7BF0"/>
    <w:rsid w:val="00B0032B"/>
    <w:rsid w:val="00B05583"/>
    <w:rsid w:val="00B05744"/>
    <w:rsid w:val="00B11DCF"/>
    <w:rsid w:val="00B1406C"/>
    <w:rsid w:val="00B3285D"/>
    <w:rsid w:val="00B33048"/>
    <w:rsid w:val="00B3516D"/>
    <w:rsid w:val="00B35F7D"/>
    <w:rsid w:val="00B406CA"/>
    <w:rsid w:val="00B4071F"/>
    <w:rsid w:val="00B50599"/>
    <w:rsid w:val="00B61F55"/>
    <w:rsid w:val="00B62E90"/>
    <w:rsid w:val="00B65226"/>
    <w:rsid w:val="00B9078A"/>
    <w:rsid w:val="00B94E83"/>
    <w:rsid w:val="00B97E7D"/>
    <w:rsid w:val="00BA009E"/>
    <w:rsid w:val="00BB0AA4"/>
    <w:rsid w:val="00BB33F7"/>
    <w:rsid w:val="00BC1584"/>
    <w:rsid w:val="00BC4295"/>
    <w:rsid w:val="00BC5265"/>
    <w:rsid w:val="00BD5BEB"/>
    <w:rsid w:val="00BE1710"/>
    <w:rsid w:val="00BE7BEA"/>
    <w:rsid w:val="00C02A62"/>
    <w:rsid w:val="00C05CDB"/>
    <w:rsid w:val="00C10B10"/>
    <w:rsid w:val="00C16E1E"/>
    <w:rsid w:val="00C3197C"/>
    <w:rsid w:val="00C40221"/>
    <w:rsid w:val="00C45C39"/>
    <w:rsid w:val="00C45DAE"/>
    <w:rsid w:val="00C47FB2"/>
    <w:rsid w:val="00C51098"/>
    <w:rsid w:val="00C51C21"/>
    <w:rsid w:val="00C52879"/>
    <w:rsid w:val="00C5486C"/>
    <w:rsid w:val="00C554EF"/>
    <w:rsid w:val="00C57681"/>
    <w:rsid w:val="00C6293F"/>
    <w:rsid w:val="00C62C13"/>
    <w:rsid w:val="00C71CFA"/>
    <w:rsid w:val="00C74FF8"/>
    <w:rsid w:val="00C76244"/>
    <w:rsid w:val="00C844D2"/>
    <w:rsid w:val="00C86358"/>
    <w:rsid w:val="00C873F4"/>
    <w:rsid w:val="00C92BC2"/>
    <w:rsid w:val="00C93122"/>
    <w:rsid w:val="00CA133C"/>
    <w:rsid w:val="00CB230F"/>
    <w:rsid w:val="00CB67C5"/>
    <w:rsid w:val="00CC1C46"/>
    <w:rsid w:val="00CC1C67"/>
    <w:rsid w:val="00CC3750"/>
    <w:rsid w:val="00CC38DB"/>
    <w:rsid w:val="00CC38ED"/>
    <w:rsid w:val="00CC4AA1"/>
    <w:rsid w:val="00CC55FE"/>
    <w:rsid w:val="00CD195A"/>
    <w:rsid w:val="00CD416F"/>
    <w:rsid w:val="00CE165C"/>
    <w:rsid w:val="00D05E76"/>
    <w:rsid w:val="00D0759F"/>
    <w:rsid w:val="00D106DA"/>
    <w:rsid w:val="00D13C97"/>
    <w:rsid w:val="00D15B62"/>
    <w:rsid w:val="00D23572"/>
    <w:rsid w:val="00D422E1"/>
    <w:rsid w:val="00D4606B"/>
    <w:rsid w:val="00D55A63"/>
    <w:rsid w:val="00D56DCC"/>
    <w:rsid w:val="00D6779C"/>
    <w:rsid w:val="00D77BD6"/>
    <w:rsid w:val="00D8277C"/>
    <w:rsid w:val="00D84310"/>
    <w:rsid w:val="00D86EC5"/>
    <w:rsid w:val="00DA0191"/>
    <w:rsid w:val="00DA2928"/>
    <w:rsid w:val="00DA564F"/>
    <w:rsid w:val="00DA6AA3"/>
    <w:rsid w:val="00DA714E"/>
    <w:rsid w:val="00DB0E5B"/>
    <w:rsid w:val="00DB1C59"/>
    <w:rsid w:val="00DB4246"/>
    <w:rsid w:val="00DC34A6"/>
    <w:rsid w:val="00DC45BD"/>
    <w:rsid w:val="00DC4947"/>
    <w:rsid w:val="00DC66D6"/>
    <w:rsid w:val="00DD3895"/>
    <w:rsid w:val="00DD7C15"/>
    <w:rsid w:val="00DE00CB"/>
    <w:rsid w:val="00DE2244"/>
    <w:rsid w:val="00DE5E13"/>
    <w:rsid w:val="00DF2111"/>
    <w:rsid w:val="00DF47A5"/>
    <w:rsid w:val="00DF5EDE"/>
    <w:rsid w:val="00DF71E2"/>
    <w:rsid w:val="00E00A15"/>
    <w:rsid w:val="00E030B5"/>
    <w:rsid w:val="00E05BBC"/>
    <w:rsid w:val="00E104CA"/>
    <w:rsid w:val="00E12C96"/>
    <w:rsid w:val="00E212A0"/>
    <w:rsid w:val="00E21711"/>
    <w:rsid w:val="00E23AA4"/>
    <w:rsid w:val="00E23FDA"/>
    <w:rsid w:val="00E25E12"/>
    <w:rsid w:val="00E27F0A"/>
    <w:rsid w:val="00E3074F"/>
    <w:rsid w:val="00E32717"/>
    <w:rsid w:val="00E35F75"/>
    <w:rsid w:val="00E41B4C"/>
    <w:rsid w:val="00E41BF9"/>
    <w:rsid w:val="00E457C4"/>
    <w:rsid w:val="00E45BF8"/>
    <w:rsid w:val="00E54179"/>
    <w:rsid w:val="00E60C0C"/>
    <w:rsid w:val="00E6145C"/>
    <w:rsid w:val="00E6166F"/>
    <w:rsid w:val="00E634A7"/>
    <w:rsid w:val="00E65DB5"/>
    <w:rsid w:val="00E7430E"/>
    <w:rsid w:val="00E74459"/>
    <w:rsid w:val="00E744C0"/>
    <w:rsid w:val="00E8184E"/>
    <w:rsid w:val="00E825F2"/>
    <w:rsid w:val="00E9491E"/>
    <w:rsid w:val="00E96598"/>
    <w:rsid w:val="00EA0803"/>
    <w:rsid w:val="00EA4741"/>
    <w:rsid w:val="00EA708D"/>
    <w:rsid w:val="00EB3E68"/>
    <w:rsid w:val="00EB7C15"/>
    <w:rsid w:val="00EC354A"/>
    <w:rsid w:val="00EC40FF"/>
    <w:rsid w:val="00ED26F0"/>
    <w:rsid w:val="00ED7E36"/>
    <w:rsid w:val="00EE42AD"/>
    <w:rsid w:val="00EF05AD"/>
    <w:rsid w:val="00EF07A3"/>
    <w:rsid w:val="00EF15C3"/>
    <w:rsid w:val="00EF514A"/>
    <w:rsid w:val="00EF58FB"/>
    <w:rsid w:val="00F03114"/>
    <w:rsid w:val="00F0622F"/>
    <w:rsid w:val="00F124EF"/>
    <w:rsid w:val="00F1464F"/>
    <w:rsid w:val="00F23650"/>
    <w:rsid w:val="00F2419C"/>
    <w:rsid w:val="00F25507"/>
    <w:rsid w:val="00F33C06"/>
    <w:rsid w:val="00F35BA1"/>
    <w:rsid w:val="00F37B08"/>
    <w:rsid w:val="00F45DF9"/>
    <w:rsid w:val="00F51A94"/>
    <w:rsid w:val="00F51DDF"/>
    <w:rsid w:val="00F52018"/>
    <w:rsid w:val="00F52DF6"/>
    <w:rsid w:val="00F53D78"/>
    <w:rsid w:val="00F557A5"/>
    <w:rsid w:val="00F71358"/>
    <w:rsid w:val="00F722B1"/>
    <w:rsid w:val="00F74C50"/>
    <w:rsid w:val="00F80DD9"/>
    <w:rsid w:val="00F84AD2"/>
    <w:rsid w:val="00F8616B"/>
    <w:rsid w:val="00F92D85"/>
    <w:rsid w:val="00F936A8"/>
    <w:rsid w:val="00F94FA9"/>
    <w:rsid w:val="00F95AD0"/>
    <w:rsid w:val="00FA3D3D"/>
    <w:rsid w:val="00FB103C"/>
    <w:rsid w:val="00FB1A46"/>
    <w:rsid w:val="00FB3D46"/>
    <w:rsid w:val="00FB6733"/>
    <w:rsid w:val="00FC0EB6"/>
    <w:rsid w:val="00FC360B"/>
    <w:rsid w:val="00FC3FBA"/>
    <w:rsid w:val="00FC79F3"/>
    <w:rsid w:val="00FD36EA"/>
    <w:rsid w:val="00FD5771"/>
    <w:rsid w:val="00FE0009"/>
    <w:rsid w:val="00FE00A0"/>
    <w:rsid w:val="00FE1C59"/>
    <w:rsid w:val="00FE39D3"/>
    <w:rsid w:val="00FE4119"/>
    <w:rsid w:val="00FF0017"/>
    <w:rsid w:val="00FF183C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E6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E65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855B70"/>
    <w:pPr>
      <w:keepNext/>
      <w:numPr>
        <w:numId w:val="22"/>
      </w:numPr>
      <w:spacing w:after="60"/>
      <w:outlineLvl w:val="2"/>
    </w:pPr>
    <w:rPr>
      <w:rFonts w:ascii="Arial" w:hAnsi="Arial"/>
      <w:b/>
      <w:bCs/>
      <w:i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rsid w:val="0014288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rgrafodaLista1">
    <w:name w:val="Parágrafo da Lista1"/>
    <w:basedOn w:val="Normal"/>
    <w:uiPriority w:val="34"/>
    <w:qFormat/>
    <w:rsid w:val="005046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5046A5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5046A5"/>
    <w:rPr>
      <w:rFonts w:ascii="Consolas" w:eastAsia="Calibri" w:hAnsi="Consolas" w:cs="Times New Roman"/>
      <w:sz w:val="21"/>
      <w:szCs w:val="21"/>
      <w:lang w:eastAsia="en-US"/>
    </w:rPr>
  </w:style>
  <w:style w:type="paragraph" w:styleId="Textodebalo">
    <w:name w:val="Balloon Text"/>
    <w:basedOn w:val="Normal"/>
    <w:link w:val="TextodebaloChar"/>
    <w:rsid w:val="00550B7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50B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94E83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94E8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B94E83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94E83"/>
    <w:rPr>
      <w:sz w:val="24"/>
      <w:szCs w:val="24"/>
    </w:rPr>
  </w:style>
  <w:style w:type="character" w:customStyle="1" w:styleId="Ttulo3Char">
    <w:name w:val="Título 3 Char"/>
    <w:link w:val="Ttulo3"/>
    <w:rsid w:val="00855B70"/>
    <w:rPr>
      <w:rFonts w:ascii="Arial" w:hAnsi="Arial" w:cs="Arial"/>
      <w:b/>
      <w:bCs/>
      <w:i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1B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8">
    <w:name w:val="Table Grid 8"/>
    <w:basedOn w:val="Tabelanormal"/>
    <w:rsid w:val="00E7430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1">
    <w:name w:val="Estilo1"/>
    <w:basedOn w:val="Normal"/>
    <w:link w:val="Estilo1Char"/>
    <w:qFormat/>
    <w:rsid w:val="0066031D"/>
    <w:pPr>
      <w:numPr>
        <w:numId w:val="40"/>
      </w:numPr>
      <w:ind w:left="0"/>
    </w:pPr>
    <w:rPr>
      <w:b/>
      <w:sz w:val="32"/>
      <w:szCs w:val="32"/>
    </w:rPr>
  </w:style>
  <w:style w:type="paragraph" w:customStyle="1" w:styleId="Estilo2">
    <w:name w:val="Estilo2"/>
    <w:basedOn w:val="Normal"/>
    <w:link w:val="Estilo2Char"/>
    <w:qFormat/>
    <w:rsid w:val="00603C8F"/>
    <w:rPr>
      <w:rFonts w:ascii="Arial Black" w:hAnsi="Arial Black" w:cs="Arial"/>
      <w:color w:val="FFFFFF"/>
    </w:rPr>
  </w:style>
  <w:style w:type="character" w:customStyle="1" w:styleId="Estilo1Char">
    <w:name w:val="Estilo1 Char"/>
    <w:basedOn w:val="Fontepargpadro"/>
    <w:link w:val="Estilo1"/>
    <w:rsid w:val="0066031D"/>
    <w:rPr>
      <w:b/>
      <w:sz w:val="32"/>
      <w:szCs w:val="32"/>
    </w:rPr>
  </w:style>
  <w:style w:type="paragraph" w:customStyle="1" w:styleId="Corpo">
    <w:name w:val="Corpo"/>
    <w:basedOn w:val="Normal"/>
    <w:link w:val="CorpoChar"/>
    <w:qFormat/>
    <w:rsid w:val="00603C8F"/>
    <w:pPr>
      <w:spacing w:before="60" w:after="60"/>
    </w:pPr>
    <w:rPr>
      <w:rFonts w:cs="Arial"/>
      <w:sz w:val="20"/>
      <w:szCs w:val="20"/>
    </w:rPr>
  </w:style>
  <w:style w:type="character" w:customStyle="1" w:styleId="Estilo2Char">
    <w:name w:val="Estilo2 Char"/>
    <w:basedOn w:val="Fontepargpadro"/>
    <w:link w:val="Estilo2"/>
    <w:rsid w:val="00603C8F"/>
    <w:rPr>
      <w:rFonts w:ascii="Arial Black" w:hAnsi="Arial Black" w:cs="Arial"/>
      <w:color w:val="FFFFF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5E6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rpoChar">
    <w:name w:val="Corpo Char"/>
    <w:basedOn w:val="Fontepargpadro"/>
    <w:link w:val="Corpo"/>
    <w:rsid w:val="00603C8F"/>
    <w:rPr>
      <w:rFonts w:cs="Arial"/>
    </w:rPr>
  </w:style>
  <w:style w:type="paragraph" w:styleId="Sumrio1">
    <w:name w:val="toc 1"/>
    <w:basedOn w:val="Normal"/>
    <w:next w:val="Normal"/>
    <w:autoRedefine/>
    <w:uiPriority w:val="39"/>
    <w:rsid w:val="005E656D"/>
    <w:pPr>
      <w:spacing w:after="100"/>
    </w:pPr>
  </w:style>
  <w:style w:type="character" w:customStyle="1" w:styleId="Ttulo2Char">
    <w:name w:val="Título 2 Char"/>
    <w:basedOn w:val="Fontepargpadro"/>
    <w:link w:val="Ttulo2"/>
    <w:semiHidden/>
    <w:rsid w:val="005E65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rsid w:val="005E656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E656D"/>
    <w:rPr>
      <w:color w:val="0000FF" w:themeColor="hyperlink"/>
      <w:u w:val="single"/>
    </w:rPr>
  </w:style>
  <w:style w:type="paragraph" w:customStyle="1" w:styleId="Sumario">
    <w:name w:val="Sumario"/>
    <w:basedOn w:val="Estilo1"/>
    <w:link w:val="SumarioChar"/>
    <w:qFormat/>
    <w:rsid w:val="00DE2244"/>
    <w:pPr>
      <w:numPr>
        <w:numId w:val="0"/>
      </w:numPr>
      <w:jc w:val="center"/>
    </w:pPr>
    <w:rPr>
      <w:rFonts w:ascii="Arial Black" w:hAnsi="Arial Black" w:cs="Arial"/>
    </w:rPr>
  </w:style>
  <w:style w:type="character" w:customStyle="1" w:styleId="SumarioChar">
    <w:name w:val="Sumario Char"/>
    <w:basedOn w:val="Estilo1Char"/>
    <w:link w:val="Sumario"/>
    <w:rsid w:val="00DE2244"/>
    <w:rPr>
      <w:rFonts w:ascii="Arial Black" w:hAnsi="Arial Black" w:cs="Arial"/>
      <w:b/>
      <w:sz w:val="32"/>
      <w:szCs w:val="32"/>
    </w:rPr>
  </w:style>
  <w:style w:type="paragraph" w:customStyle="1" w:styleId="Estilo3">
    <w:name w:val="Estilo3"/>
    <w:basedOn w:val="Estilo1"/>
    <w:link w:val="Estilo3Char"/>
    <w:qFormat/>
    <w:rsid w:val="003F5FE9"/>
    <w:pPr>
      <w:numPr>
        <w:ilvl w:val="1"/>
      </w:numPr>
      <w:ind w:left="142" w:hanging="426"/>
    </w:pPr>
    <w:rPr>
      <w:sz w:val="28"/>
      <w:szCs w:val="28"/>
    </w:rPr>
  </w:style>
  <w:style w:type="character" w:customStyle="1" w:styleId="Estilo3Char">
    <w:name w:val="Estilo3 Char"/>
    <w:basedOn w:val="Estilo1Char"/>
    <w:link w:val="Estilo3"/>
    <w:rsid w:val="003F5FE9"/>
    <w:rPr>
      <w:b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0D0903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E65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E65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855B70"/>
    <w:pPr>
      <w:keepNext/>
      <w:numPr>
        <w:numId w:val="22"/>
      </w:numPr>
      <w:spacing w:after="60"/>
      <w:outlineLvl w:val="2"/>
    </w:pPr>
    <w:rPr>
      <w:rFonts w:ascii="Arial" w:hAnsi="Arial"/>
      <w:b/>
      <w:bCs/>
      <w:i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rsid w:val="0014288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rgrafodaLista1">
    <w:name w:val="Parágrafo da Lista1"/>
    <w:basedOn w:val="Normal"/>
    <w:uiPriority w:val="34"/>
    <w:qFormat/>
    <w:rsid w:val="005046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5046A5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5046A5"/>
    <w:rPr>
      <w:rFonts w:ascii="Consolas" w:eastAsia="Calibri" w:hAnsi="Consolas" w:cs="Times New Roman"/>
      <w:sz w:val="21"/>
      <w:szCs w:val="21"/>
      <w:lang w:eastAsia="en-US"/>
    </w:rPr>
  </w:style>
  <w:style w:type="paragraph" w:styleId="Textodebalo">
    <w:name w:val="Balloon Text"/>
    <w:basedOn w:val="Normal"/>
    <w:link w:val="TextodebaloChar"/>
    <w:rsid w:val="00550B7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550B7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B94E83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B94E8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B94E83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B94E83"/>
    <w:rPr>
      <w:sz w:val="24"/>
      <w:szCs w:val="24"/>
    </w:rPr>
  </w:style>
  <w:style w:type="character" w:customStyle="1" w:styleId="Ttulo3Char">
    <w:name w:val="Título 3 Char"/>
    <w:link w:val="Ttulo3"/>
    <w:rsid w:val="00855B70"/>
    <w:rPr>
      <w:rFonts w:ascii="Arial" w:hAnsi="Arial" w:cs="Arial"/>
      <w:b/>
      <w:bCs/>
      <w:i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1B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8">
    <w:name w:val="Table Grid 8"/>
    <w:basedOn w:val="Tabelanormal"/>
    <w:rsid w:val="00E7430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1">
    <w:name w:val="Estilo1"/>
    <w:basedOn w:val="Normal"/>
    <w:link w:val="Estilo1Char"/>
    <w:qFormat/>
    <w:rsid w:val="0066031D"/>
    <w:pPr>
      <w:numPr>
        <w:numId w:val="40"/>
      </w:numPr>
      <w:ind w:left="0"/>
    </w:pPr>
    <w:rPr>
      <w:b/>
      <w:sz w:val="32"/>
      <w:szCs w:val="32"/>
    </w:rPr>
  </w:style>
  <w:style w:type="paragraph" w:customStyle="1" w:styleId="Estilo2">
    <w:name w:val="Estilo2"/>
    <w:basedOn w:val="Normal"/>
    <w:link w:val="Estilo2Char"/>
    <w:qFormat/>
    <w:rsid w:val="00603C8F"/>
    <w:rPr>
      <w:rFonts w:ascii="Arial Black" w:hAnsi="Arial Black" w:cs="Arial"/>
      <w:color w:val="FFFFFF"/>
    </w:rPr>
  </w:style>
  <w:style w:type="character" w:customStyle="1" w:styleId="Estilo1Char">
    <w:name w:val="Estilo1 Char"/>
    <w:basedOn w:val="Fontepargpadro"/>
    <w:link w:val="Estilo1"/>
    <w:rsid w:val="0066031D"/>
    <w:rPr>
      <w:b/>
      <w:sz w:val="32"/>
      <w:szCs w:val="32"/>
    </w:rPr>
  </w:style>
  <w:style w:type="paragraph" w:customStyle="1" w:styleId="Corpo">
    <w:name w:val="Corpo"/>
    <w:basedOn w:val="Normal"/>
    <w:link w:val="CorpoChar"/>
    <w:qFormat/>
    <w:rsid w:val="00603C8F"/>
    <w:pPr>
      <w:spacing w:before="60" w:after="60"/>
    </w:pPr>
    <w:rPr>
      <w:rFonts w:cs="Arial"/>
      <w:sz w:val="20"/>
      <w:szCs w:val="20"/>
    </w:rPr>
  </w:style>
  <w:style w:type="character" w:customStyle="1" w:styleId="Estilo2Char">
    <w:name w:val="Estilo2 Char"/>
    <w:basedOn w:val="Fontepargpadro"/>
    <w:link w:val="Estilo2"/>
    <w:rsid w:val="00603C8F"/>
    <w:rPr>
      <w:rFonts w:ascii="Arial Black" w:hAnsi="Arial Black" w:cs="Arial"/>
      <w:color w:val="FFFFF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5E6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rpoChar">
    <w:name w:val="Corpo Char"/>
    <w:basedOn w:val="Fontepargpadro"/>
    <w:link w:val="Corpo"/>
    <w:rsid w:val="00603C8F"/>
    <w:rPr>
      <w:rFonts w:cs="Arial"/>
    </w:rPr>
  </w:style>
  <w:style w:type="paragraph" w:styleId="Sumrio1">
    <w:name w:val="toc 1"/>
    <w:basedOn w:val="Normal"/>
    <w:next w:val="Normal"/>
    <w:autoRedefine/>
    <w:uiPriority w:val="39"/>
    <w:rsid w:val="005E656D"/>
    <w:pPr>
      <w:spacing w:after="100"/>
    </w:pPr>
  </w:style>
  <w:style w:type="character" w:customStyle="1" w:styleId="Ttulo2Char">
    <w:name w:val="Título 2 Char"/>
    <w:basedOn w:val="Fontepargpadro"/>
    <w:link w:val="Ttulo2"/>
    <w:semiHidden/>
    <w:rsid w:val="005E65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rsid w:val="005E656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E656D"/>
    <w:rPr>
      <w:color w:val="0000FF" w:themeColor="hyperlink"/>
      <w:u w:val="single"/>
    </w:rPr>
  </w:style>
  <w:style w:type="paragraph" w:customStyle="1" w:styleId="Sumario">
    <w:name w:val="Sumario"/>
    <w:basedOn w:val="Estilo1"/>
    <w:link w:val="SumarioChar"/>
    <w:qFormat/>
    <w:rsid w:val="00DE2244"/>
    <w:pPr>
      <w:numPr>
        <w:numId w:val="0"/>
      </w:numPr>
      <w:jc w:val="center"/>
    </w:pPr>
    <w:rPr>
      <w:rFonts w:ascii="Arial Black" w:hAnsi="Arial Black" w:cs="Arial"/>
    </w:rPr>
  </w:style>
  <w:style w:type="character" w:customStyle="1" w:styleId="SumarioChar">
    <w:name w:val="Sumario Char"/>
    <w:basedOn w:val="Estilo1Char"/>
    <w:link w:val="Sumario"/>
    <w:rsid w:val="00DE2244"/>
    <w:rPr>
      <w:rFonts w:ascii="Arial Black" w:hAnsi="Arial Black" w:cs="Arial"/>
      <w:b/>
      <w:sz w:val="32"/>
      <w:szCs w:val="32"/>
    </w:rPr>
  </w:style>
  <w:style w:type="paragraph" w:customStyle="1" w:styleId="Estilo3">
    <w:name w:val="Estilo3"/>
    <w:basedOn w:val="Estilo1"/>
    <w:link w:val="Estilo3Char"/>
    <w:qFormat/>
    <w:rsid w:val="003F5FE9"/>
    <w:pPr>
      <w:numPr>
        <w:ilvl w:val="1"/>
      </w:numPr>
      <w:ind w:left="142" w:hanging="426"/>
    </w:pPr>
    <w:rPr>
      <w:sz w:val="28"/>
      <w:szCs w:val="28"/>
    </w:rPr>
  </w:style>
  <w:style w:type="character" w:customStyle="1" w:styleId="Estilo3Char">
    <w:name w:val="Estilo3 Char"/>
    <w:basedOn w:val="Estilo1Char"/>
    <w:link w:val="Estilo3"/>
    <w:rsid w:val="003F5FE9"/>
    <w:rPr>
      <w:b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0D090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_svn\documentacao\Templates\Documentos\EspecificacaoFuncion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957DB62D411642BE8674EF16B7CEE2" ma:contentTypeVersion="" ma:contentTypeDescription="Crie um novo documento." ma:contentTypeScope="" ma:versionID="e413ef5de707ea5613375a50f64ba5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6687e0983b56187af356827c6df32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554ED-B38B-41BC-9DC4-2F9EDAF884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FC7F5-5DA8-4337-A695-CA4150134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40F8EA-76B9-429B-969B-B146E28759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8B65CD-163E-438E-9E35-4F059293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EspecificacaoFuncional.dotx</Template>
  <TotalTime>11420</TotalTime>
  <Pages>1</Pages>
  <Words>9400</Words>
  <Characters>50760</Characters>
  <Application>Microsoft Office Word</Application>
  <DocSecurity>0</DocSecurity>
  <Lines>423</Lines>
  <Paragraphs>120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Funcional - Geração Automática de Grade</vt:lpstr>
      <vt:lpstr>Especificação Funcional - Extrato Financeiro</vt:lpstr>
    </vt:vector>
  </TitlesOfParts>
  <Company>Aelis</Company>
  <LinksUpToDate>false</LinksUpToDate>
  <CharactersWithSpaces>60040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 - Geração Automática de Grade</dc:title>
  <dc:creator>Valeska Gonçalves Russo</dc:creator>
  <cp:lastModifiedBy>Admin</cp:lastModifiedBy>
  <cp:revision>14</cp:revision>
  <cp:lastPrinted>2008-03-11T12:32:00Z</cp:lastPrinted>
  <dcterms:created xsi:type="dcterms:W3CDTF">2014-09-01T22:50:00Z</dcterms:created>
  <dcterms:modified xsi:type="dcterms:W3CDTF">2014-09-12T17:23:00Z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